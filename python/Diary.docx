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15E" w:rsidRDefault="00C40828" w:rsidP="005F4FB1">
      <w:pPr>
        <w:pStyle w:val="Title"/>
        <w:spacing w:after="100"/>
      </w:pPr>
      <w:r>
        <w:t>Diary</w:t>
      </w:r>
    </w:p>
    <w:p w:rsidR="00E14219" w:rsidRDefault="00E14219" w:rsidP="00E14219">
      <w:pPr>
        <w:pStyle w:val="Subtitle"/>
      </w:pPr>
      <w:r>
        <w:t>Difficulty: Intermediate</w:t>
      </w:r>
    </w:p>
    <w:p w:rsidR="00E14219" w:rsidRDefault="00737380" w:rsidP="00E14219">
      <w:r>
        <w:t>This exercise shows how to use files</w:t>
      </w:r>
      <w:r w:rsidR="00C40828">
        <w:t xml:space="preserve"> to store data that the computer remembers after the program has finished.</w:t>
      </w:r>
    </w:p>
    <w:p w:rsidR="00737380" w:rsidRPr="009C166E" w:rsidRDefault="00737380" w:rsidP="00E14219">
      <w:r>
        <w:t xml:space="preserve">It builds up a program to keep a </w:t>
      </w:r>
      <w:r w:rsidR="00C40828">
        <w:t xml:space="preserve">diary </w:t>
      </w:r>
      <w:r>
        <w:t>that keeps its data in files, so it is not lost when the program terminates.</w:t>
      </w:r>
    </w:p>
    <w:p w:rsidR="00E14219" w:rsidRDefault="00E14219" w:rsidP="00737380">
      <w:pPr>
        <w:pStyle w:val="Heading1"/>
      </w:pPr>
      <w:r>
        <w:t>Introduction</w:t>
      </w:r>
    </w:p>
    <w:p w:rsidR="00D15897" w:rsidRDefault="00D15897" w:rsidP="00E14219">
      <w:r>
        <w:t>In computer programs it’</w:t>
      </w:r>
      <w:r w:rsidR="004362D6">
        <w:t>s</w:t>
      </w:r>
      <w:r>
        <w:t xml:space="preserve"> generally a good idea to keep </w:t>
      </w:r>
      <w:r>
        <w:rPr>
          <w:i/>
        </w:rPr>
        <w:t>data</w:t>
      </w:r>
      <w:r>
        <w:t xml:space="preserve"> separate from </w:t>
      </w:r>
      <w:r>
        <w:rPr>
          <w:i/>
        </w:rPr>
        <w:t>code</w:t>
      </w:r>
      <w:r>
        <w:t>.  This is because the code in your program doesn’t change (unless you’re in the middle of writing it!), but data usually changes all the time.  For example, in a word processor you’re always writing new documents, but the word processor itself isn’t changing with each document you write.</w:t>
      </w:r>
    </w:p>
    <w:p w:rsidR="004362D6" w:rsidRDefault="004362D6" w:rsidP="00E14219">
      <w:r>
        <w:t>Computer games follow the same pattern: graphic artists create the textures and images for a game and store them in files that are then loaded by the code (the game engine) to display on the screen.</w:t>
      </w:r>
    </w:p>
    <w:p w:rsidR="004362D6" w:rsidRDefault="004362D6" w:rsidP="00E14219">
      <w:r>
        <w:t>So it’s important to understand how to read and write files.  Fortunately, in Python, it’s really easy!</w:t>
      </w:r>
    </w:p>
    <w:p w:rsidR="00D15897" w:rsidRPr="00D15897" w:rsidRDefault="00D15897" w:rsidP="00D15897">
      <w:pPr>
        <w:pStyle w:val="Heading2"/>
      </w:pPr>
      <w:r>
        <w:t>Reading and Writing to Files</w:t>
      </w:r>
    </w:p>
    <w:p w:rsidR="00C40828" w:rsidRDefault="00D6775C" w:rsidP="00E14219">
      <w:r>
        <w:t xml:space="preserve">When programming, it can be helpful to think of files as being like cardboard folders.  If you want to get at the paper inside you </w:t>
      </w:r>
      <w:r>
        <w:rPr>
          <w:i/>
        </w:rPr>
        <w:t>open</w:t>
      </w:r>
      <w:r>
        <w:t xml:space="preserve"> the file first, then </w:t>
      </w:r>
      <w:r>
        <w:rPr>
          <w:i/>
        </w:rPr>
        <w:t>read</w:t>
      </w:r>
      <w:r>
        <w:t xml:space="preserve"> or </w:t>
      </w:r>
      <w:r>
        <w:rPr>
          <w:i/>
        </w:rPr>
        <w:t>write</w:t>
      </w:r>
      <w:r>
        <w:t xml:space="preserve"> data, then</w:t>
      </w:r>
      <w:r>
        <w:rPr>
          <w:i/>
        </w:rPr>
        <w:t xml:space="preserve"> </w:t>
      </w:r>
      <w:r>
        <w:t xml:space="preserve">when you’ve finished, you </w:t>
      </w:r>
      <w:r>
        <w:rPr>
          <w:i/>
        </w:rPr>
        <w:t>close</w:t>
      </w:r>
      <w:r>
        <w:t xml:space="preserve"> the file.</w:t>
      </w:r>
    </w:p>
    <w:p w:rsidR="00D6775C" w:rsidRPr="00D6775C" w:rsidRDefault="00D6775C" w:rsidP="00E14219">
      <w:r>
        <w:t>The simple program below shows how to read and write to a file.  Type it in and experiment running it by first writing to a file, then reading it again.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>def readDiary():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 xml:space="preserve">    day = input("What day do you want to read? ")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 xml:space="preserve">    file = open(day, "r")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 xml:space="preserve">    line = file.read()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 xml:space="preserve">    print(line)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 xml:space="preserve">    file.close()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 xml:space="preserve">    </w:t>
      </w:r>
    </w:p>
    <w:p w:rsidR="002B44D5" w:rsidRPr="002B44D5" w:rsidRDefault="002B44D5" w:rsidP="002B44D5">
      <w:pPr>
        <w:pStyle w:val="Output"/>
        <w:rPr>
          <w:rStyle w:val="Input"/>
        </w:rPr>
      </w:pP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>def writeDiary():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 xml:space="preserve">    day = input("What day is your diary for? ")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 xml:space="preserve">    file = open(day, "w")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 xml:space="preserve">    line = input("Enter entry: ")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 xml:space="preserve">    file.write(line)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 xml:space="preserve">    file.close()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 xml:space="preserve">    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>operation = input("Read entries or write entries (R/W)? ")</w:t>
      </w:r>
    </w:p>
    <w:p w:rsidR="002B44D5" w:rsidRPr="002B44D5" w:rsidRDefault="002B44D5" w:rsidP="002B44D5">
      <w:pPr>
        <w:pStyle w:val="Output"/>
        <w:rPr>
          <w:rStyle w:val="Input"/>
        </w:rPr>
      </w:pP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>if (operation == "R"):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 xml:space="preserve">    readDiary()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>elif (operation == "W"):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 xml:space="preserve">    writeDiary()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>else:</w:t>
      </w: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 xml:space="preserve">    print("Sorry, </w:t>
      </w:r>
      <w:r w:rsidR="00284442">
        <w:rPr>
          <w:rStyle w:val="Input"/>
        </w:rPr>
        <w:t xml:space="preserve">enter </w:t>
      </w:r>
      <w:r w:rsidRPr="002B44D5">
        <w:rPr>
          <w:rStyle w:val="Input"/>
        </w:rPr>
        <w:t>a R (for read) or W (for write)</w:t>
      </w:r>
      <w:r w:rsidR="00284442">
        <w:rPr>
          <w:rStyle w:val="Input"/>
        </w:rPr>
        <w:t xml:space="preserve"> only</w:t>
      </w:r>
      <w:r w:rsidRPr="002B44D5">
        <w:rPr>
          <w:rStyle w:val="Input"/>
        </w:rPr>
        <w:t>.")</w:t>
      </w:r>
    </w:p>
    <w:p w:rsidR="002B44D5" w:rsidRPr="002B44D5" w:rsidRDefault="002B44D5" w:rsidP="002B44D5">
      <w:pPr>
        <w:pStyle w:val="Output"/>
        <w:rPr>
          <w:rStyle w:val="Input"/>
        </w:rPr>
      </w:pPr>
    </w:p>
    <w:p w:rsidR="002B44D5" w:rsidRPr="002B44D5" w:rsidRDefault="002B44D5" w:rsidP="002B44D5">
      <w:pPr>
        <w:pStyle w:val="Output"/>
        <w:rPr>
          <w:rStyle w:val="Input"/>
        </w:rPr>
      </w:pPr>
      <w:r w:rsidRPr="002B44D5">
        <w:rPr>
          <w:rStyle w:val="Input"/>
        </w:rPr>
        <w:t>print("=== All done ===")</w:t>
      </w:r>
    </w:p>
    <w:p w:rsidR="002B44D5" w:rsidRDefault="002B44D5" w:rsidP="002B44D5">
      <w:r>
        <w:lastRenderedPageBreak/>
        <w:t>Before you move on, read the code and make sure you understand what each line does.</w:t>
      </w:r>
      <w:r w:rsidR="00691BA9">
        <w:t xml:space="preserve"> What do you think the “r” and “w” parameters to the </w:t>
      </w:r>
      <w:r w:rsidR="00691BA9" w:rsidRPr="00691BA9">
        <w:rPr>
          <w:rStyle w:val="Keyboard"/>
        </w:rPr>
        <w:t>open</w:t>
      </w:r>
      <w:r w:rsidR="00691BA9">
        <w:t xml:space="preserve"> function do?</w:t>
      </w:r>
    </w:p>
    <w:p w:rsidR="00F73C3C" w:rsidRDefault="00F73C3C" w:rsidP="002B44D5">
      <w:r>
        <w:t xml:space="preserve">Add some comments to your file (use the </w:t>
      </w:r>
      <w:r w:rsidRPr="00F73C3C">
        <w:rPr>
          <w:rStyle w:val="Keyboard"/>
        </w:rPr>
        <w:t>#</w:t>
      </w:r>
      <w:r>
        <w:t xml:space="preserve"> character to tell Python that everything after it on the same line is a comment. </w:t>
      </w:r>
    </w:p>
    <w:p w:rsidR="00BB4CFD" w:rsidRPr="00BB4CFD" w:rsidRDefault="00BB4CFD" w:rsidP="00BB4CFD">
      <w:pPr>
        <w:pStyle w:val="IntenseQuote"/>
        <w:rPr>
          <w:rStyle w:val="SubtleEmphasis"/>
        </w:rPr>
      </w:pPr>
      <w:r w:rsidRPr="00BB4CFD">
        <w:rPr>
          <w:rStyle w:val="SubtleEmphasis"/>
        </w:rPr>
        <w:t xml:space="preserve">Note that in programming, it’s very important to close a file after it’s been opened.  This is because the computer can only open a certain number of </w:t>
      </w:r>
      <w:r>
        <w:rPr>
          <w:rStyle w:val="SubtleEmphasis"/>
        </w:rPr>
        <w:t>files at once.  If you forget to close files, strange things might happen later!</w:t>
      </w:r>
    </w:p>
    <w:p w:rsidR="00284442" w:rsidRDefault="00F458B9" w:rsidP="00EA1B01">
      <w:pPr>
        <w:pStyle w:val="Heading2"/>
      </w:pPr>
      <w:r>
        <w:t>Multiple Lines in Each Diary Entry</w:t>
      </w:r>
    </w:p>
    <w:p w:rsidR="00691BA9" w:rsidRDefault="00691BA9" w:rsidP="00EA1B01">
      <w:r>
        <w:t>I</w:t>
      </w:r>
      <w:r w:rsidR="000F595B">
        <w:t xml:space="preserve">n the program so far, we can only read or write a single line of text in a diary entry.  </w:t>
      </w:r>
      <w:r>
        <w:t xml:space="preserve">Changing the program to add extra lines requires us to update both the </w:t>
      </w:r>
      <w:r w:rsidRPr="00691BA9">
        <w:rPr>
          <w:rStyle w:val="Keyboard"/>
        </w:rPr>
        <w:t>readDiary</w:t>
      </w:r>
      <w:r>
        <w:t xml:space="preserve"> and </w:t>
      </w:r>
      <w:r w:rsidRPr="00691BA9">
        <w:rPr>
          <w:rStyle w:val="Keyboard"/>
        </w:rPr>
        <w:t>writeDiary</w:t>
      </w:r>
      <w:r>
        <w:t xml:space="preserve"> functions.</w:t>
      </w:r>
    </w:p>
    <w:p w:rsidR="002A58C3" w:rsidRDefault="002A58C3" w:rsidP="00EA1B01">
      <w:r>
        <w:t xml:space="preserve">Making </w:t>
      </w:r>
      <w:r w:rsidRPr="00616E5E">
        <w:rPr>
          <w:rStyle w:val="Keyboard"/>
        </w:rPr>
        <w:t>readDiary</w:t>
      </w:r>
      <w:r>
        <w:t xml:space="preserve"> read all the lines in a file only requires </w:t>
      </w:r>
      <w:r w:rsidR="00616E5E">
        <w:t>the following changes:</w:t>
      </w:r>
    </w:p>
    <w:p w:rsidR="002A58C3" w:rsidRPr="002A58C3" w:rsidRDefault="002A58C3" w:rsidP="002A58C3">
      <w:pPr>
        <w:pStyle w:val="Output"/>
        <w:rPr>
          <w:rStyle w:val="Input"/>
        </w:rPr>
      </w:pPr>
      <w:r w:rsidRPr="002A58C3">
        <w:rPr>
          <w:rStyle w:val="Input"/>
        </w:rPr>
        <w:t>def readDiary():</w:t>
      </w:r>
    </w:p>
    <w:p w:rsidR="002A58C3" w:rsidRPr="002A58C3" w:rsidRDefault="002A58C3" w:rsidP="002A58C3">
      <w:pPr>
        <w:pStyle w:val="Output"/>
        <w:rPr>
          <w:rStyle w:val="Input"/>
        </w:rPr>
      </w:pPr>
      <w:r w:rsidRPr="002A58C3">
        <w:rPr>
          <w:rStyle w:val="Input"/>
        </w:rPr>
        <w:t xml:space="preserve">    day = input("What day do you want to read? ")</w:t>
      </w:r>
    </w:p>
    <w:p w:rsidR="002A58C3" w:rsidRPr="002A58C3" w:rsidRDefault="002A58C3" w:rsidP="002A58C3">
      <w:pPr>
        <w:pStyle w:val="Output"/>
        <w:rPr>
          <w:rStyle w:val="Input"/>
        </w:rPr>
      </w:pPr>
      <w:r w:rsidRPr="002A58C3">
        <w:rPr>
          <w:rStyle w:val="Input"/>
        </w:rPr>
        <w:t xml:space="preserve">    file = open(day, "r")</w:t>
      </w:r>
    </w:p>
    <w:p w:rsidR="002A58C3" w:rsidRPr="002A58C3" w:rsidRDefault="002A58C3" w:rsidP="002A58C3">
      <w:pPr>
        <w:pStyle w:val="Output"/>
        <w:rPr>
          <w:rStyle w:val="Input"/>
        </w:rPr>
      </w:pPr>
      <w:r w:rsidRPr="002A58C3">
        <w:rPr>
          <w:rStyle w:val="Input"/>
        </w:rPr>
        <w:t xml:space="preserve">    line = file.read()</w:t>
      </w:r>
    </w:p>
    <w:p w:rsidR="002A58C3" w:rsidRPr="002A58C3" w:rsidRDefault="002A58C3" w:rsidP="002A58C3">
      <w:pPr>
        <w:pStyle w:val="Output"/>
        <w:rPr>
          <w:rStyle w:val="Input"/>
        </w:rPr>
      </w:pPr>
      <w:r w:rsidRPr="002A58C3">
        <w:rPr>
          <w:rStyle w:val="Input"/>
        </w:rPr>
        <w:t xml:space="preserve">    while line!="":</w:t>
      </w:r>
    </w:p>
    <w:p w:rsidR="002A58C3" w:rsidRPr="002A58C3" w:rsidRDefault="002A58C3" w:rsidP="002A58C3">
      <w:pPr>
        <w:pStyle w:val="Output"/>
        <w:rPr>
          <w:rStyle w:val="Input"/>
        </w:rPr>
      </w:pPr>
      <w:r w:rsidRPr="002A58C3">
        <w:rPr>
          <w:rStyle w:val="Input"/>
        </w:rPr>
        <w:t xml:space="preserve">        print(line)</w:t>
      </w:r>
    </w:p>
    <w:p w:rsidR="002A58C3" w:rsidRPr="002A58C3" w:rsidRDefault="002A58C3" w:rsidP="002A58C3">
      <w:pPr>
        <w:pStyle w:val="Output"/>
        <w:rPr>
          <w:rStyle w:val="Input"/>
        </w:rPr>
      </w:pPr>
      <w:r w:rsidRPr="002A58C3">
        <w:rPr>
          <w:rStyle w:val="Input"/>
        </w:rPr>
        <w:t xml:space="preserve">        line = file.read()</w:t>
      </w:r>
    </w:p>
    <w:p w:rsidR="002A58C3" w:rsidRDefault="002A58C3" w:rsidP="002A58C3">
      <w:pPr>
        <w:pStyle w:val="Output"/>
        <w:rPr>
          <w:rStyle w:val="Input"/>
        </w:rPr>
      </w:pPr>
      <w:r w:rsidRPr="002A58C3">
        <w:rPr>
          <w:rStyle w:val="Input"/>
        </w:rPr>
        <w:t xml:space="preserve">    file.close()</w:t>
      </w:r>
    </w:p>
    <w:p w:rsidR="002A58C3" w:rsidRDefault="002A58C3" w:rsidP="002A58C3">
      <w:r>
        <w:t xml:space="preserve">Examine the code above and update your </w:t>
      </w:r>
      <w:r w:rsidRPr="0019533E">
        <w:rPr>
          <w:rStyle w:val="Keyboard"/>
        </w:rPr>
        <w:t>readDiary</w:t>
      </w:r>
      <w:r>
        <w:t xml:space="preserve"> function so it matches this one.  Look at the lines that have changed.</w:t>
      </w:r>
      <w:r w:rsidR="0019533E">
        <w:t xml:space="preserve">  Make sure that the new code works with diary entries that you’ve created so far.</w:t>
      </w:r>
    </w:p>
    <w:p w:rsidR="00DF2678" w:rsidRDefault="00DF2678" w:rsidP="002A58C3">
      <w:r>
        <w:t xml:space="preserve">How does </w:t>
      </w:r>
      <w:r w:rsidRPr="00DF2678">
        <w:rPr>
          <w:rStyle w:val="Keyboard"/>
        </w:rPr>
        <w:t>readDiary</w:t>
      </w:r>
      <w:r>
        <w:t xml:space="preserve"> know that it’s read all the lines?</w:t>
      </w:r>
    </w:p>
    <w:p w:rsidR="0019533E" w:rsidRDefault="0019533E" w:rsidP="002A58C3">
      <w:r>
        <w:t xml:space="preserve">Now we need to do something similar in </w:t>
      </w:r>
      <w:r w:rsidRPr="0019533E">
        <w:rPr>
          <w:rStyle w:val="Keyboard"/>
        </w:rPr>
        <w:t>writeDiary</w:t>
      </w:r>
      <w:r>
        <w:t xml:space="preserve">, </w:t>
      </w:r>
      <w:r w:rsidR="00616E5E">
        <w:t xml:space="preserve">to </w:t>
      </w:r>
      <w:r>
        <w:t>allow the user to keep entering lines.  The code will keep reading lines from the user until they enter a blank line.</w:t>
      </w:r>
    </w:p>
    <w:p w:rsidR="00616E5E" w:rsidRPr="00616E5E" w:rsidRDefault="00616E5E" w:rsidP="00616E5E">
      <w:pPr>
        <w:pStyle w:val="Output"/>
        <w:rPr>
          <w:rStyle w:val="Input"/>
        </w:rPr>
      </w:pPr>
      <w:r w:rsidRPr="00616E5E">
        <w:rPr>
          <w:rStyle w:val="Input"/>
        </w:rPr>
        <w:t>def writeDiary():</w:t>
      </w:r>
    </w:p>
    <w:p w:rsidR="00616E5E" w:rsidRPr="00616E5E" w:rsidRDefault="00616E5E" w:rsidP="00616E5E">
      <w:pPr>
        <w:pStyle w:val="Output"/>
        <w:rPr>
          <w:rStyle w:val="Input"/>
        </w:rPr>
      </w:pPr>
      <w:r w:rsidRPr="00616E5E">
        <w:rPr>
          <w:rStyle w:val="Input"/>
        </w:rPr>
        <w:t xml:space="preserve">    day = input("What day is your diary for? ")</w:t>
      </w:r>
    </w:p>
    <w:p w:rsidR="00616E5E" w:rsidRPr="00616E5E" w:rsidRDefault="00616E5E" w:rsidP="00616E5E">
      <w:pPr>
        <w:pStyle w:val="Output"/>
        <w:rPr>
          <w:rStyle w:val="Input"/>
        </w:rPr>
      </w:pPr>
      <w:r w:rsidRPr="00616E5E">
        <w:rPr>
          <w:rStyle w:val="Input"/>
        </w:rPr>
        <w:t xml:space="preserve">    file = open(day, "w")</w:t>
      </w:r>
    </w:p>
    <w:p w:rsidR="00616E5E" w:rsidRPr="00616E5E" w:rsidRDefault="00616E5E" w:rsidP="00616E5E">
      <w:pPr>
        <w:pStyle w:val="Output"/>
        <w:rPr>
          <w:rStyle w:val="Input"/>
        </w:rPr>
      </w:pPr>
      <w:r w:rsidRPr="00616E5E">
        <w:rPr>
          <w:rStyle w:val="Input"/>
        </w:rPr>
        <w:t xml:space="preserve">    while True:</w:t>
      </w:r>
    </w:p>
    <w:p w:rsidR="00616E5E" w:rsidRPr="00616E5E" w:rsidRDefault="00616E5E" w:rsidP="00616E5E">
      <w:pPr>
        <w:pStyle w:val="Output"/>
        <w:rPr>
          <w:rStyle w:val="Input"/>
        </w:rPr>
      </w:pPr>
      <w:r w:rsidRPr="00616E5E">
        <w:rPr>
          <w:rStyle w:val="Input"/>
        </w:rPr>
        <w:t xml:space="preserve">        line = input("Enter entry (enter a blank line to finish): ")</w:t>
      </w:r>
    </w:p>
    <w:p w:rsidR="00616E5E" w:rsidRPr="00616E5E" w:rsidRDefault="00616E5E" w:rsidP="00616E5E">
      <w:pPr>
        <w:pStyle w:val="Output"/>
        <w:rPr>
          <w:rStyle w:val="Input"/>
        </w:rPr>
      </w:pPr>
      <w:r w:rsidRPr="00616E5E">
        <w:rPr>
          <w:rStyle w:val="Input"/>
        </w:rPr>
        <w:t xml:space="preserve">        file.write(line)</w:t>
      </w:r>
    </w:p>
    <w:p w:rsidR="00616E5E" w:rsidRPr="00616E5E" w:rsidRDefault="00616E5E" w:rsidP="00616E5E">
      <w:pPr>
        <w:pStyle w:val="Output"/>
        <w:rPr>
          <w:rStyle w:val="Input"/>
        </w:rPr>
      </w:pPr>
      <w:r w:rsidRPr="00616E5E">
        <w:rPr>
          <w:rStyle w:val="Input"/>
        </w:rPr>
        <w:t xml:space="preserve">        if line=="":</w:t>
      </w:r>
    </w:p>
    <w:p w:rsidR="00616E5E" w:rsidRPr="00616E5E" w:rsidRDefault="00616E5E" w:rsidP="00616E5E">
      <w:pPr>
        <w:pStyle w:val="Output"/>
        <w:rPr>
          <w:rStyle w:val="Input"/>
        </w:rPr>
      </w:pPr>
      <w:r w:rsidRPr="00616E5E">
        <w:rPr>
          <w:rStyle w:val="Input"/>
        </w:rPr>
        <w:t xml:space="preserve">            break</w:t>
      </w:r>
    </w:p>
    <w:p w:rsidR="0019533E" w:rsidRPr="00616E5E" w:rsidRDefault="00616E5E" w:rsidP="00616E5E">
      <w:pPr>
        <w:pStyle w:val="Output"/>
        <w:rPr>
          <w:rStyle w:val="Input"/>
        </w:rPr>
      </w:pPr>
      <w:r w:rsidRPr="00616E5E">
        <w:rPr>
          <w:rStyle w:val="Input"/>
        </w:rPr>
        <w:t xml:space="preserve">    file.close()</w:t>
      </w:r>
    </w:p>
    <w:p w:rsidR="00616E5E" w:rsidRDefault="00616E5E" w:rsidP="00616E5E">
      <w:r>
        <w:t xml:space="preserve">Again, read through the code and make sure you understand what’s going on. </w:t>
      </w:r>
    </w:p>
    <w:p w:rsidR="0033476E" w:rsidRPr="0033476E" w:rsidRDefault="00616E5E" w:rsidP="0033476E">
      <w:r>
        <w:t xml:space="preserve">Try out your code.  What happens when you read back an entry with multiple lines?  Can you fix the problem by making a change to one line in </w:t>
      </w:r>
      <w:r w:rsidRPr="00616E5E">
        <w:rPr>
          <w:rStyle w:val="Keyboard"/>
        </w:rPr>
        <w:t>writeDiary</w:t>
      </w:r>
      <w:r>
        <w:t xml:space="preserve">? </w:t>
      </w:r>
      <w:bookmarkStart w:id="0" w:name="_GoBack"/>
      <w:bookmarkEnd w:id="0"/>
    </w:p>
    <w:sectPr w:rsidR="0033476E" w:rsidRPr="0033476E" w:rsidSect="005F4F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F006B"/>
    <w:multiLevelType w:val="hybridMultilevel"/>
    <w:tmpl w:val="DAF6B9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950E8"/>
    <w:multiLevelType w:val="hybridMultilevel"/>
    <w:tmpl w:val="5B30B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2C39"/>
    <w:multiLevelType w:val="hybridMultilevel"/>
    <w:tmpl w:val="206AF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8048E"/>
    <w:multiLevelType w:val="hybridMultilevel"/>
    <w:tmpl w:val="FFBC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22C2B"/>
    <w:multiLevelType w:val="hybridMultilevel"/>
    <w:tmpl w:val="42123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109A7"/>
    <w:multiLevelType w:val="hybridMultilevel"/>
    <w:tmpl w:val="910047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34439"/>
    <w:multiLevelType w:val="hybridMultilevel"/>
    <w:tmpl w:val="3E5EF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0456F"/>
    <w:multiLevelType w:val="hybridMultilevel"/>
    <w:tmpl w:val="C78E0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33118"/>
    <w:multiLevelType w:val="hybridMultilevel"/>
    <w:tmpl w:val="11ECCF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13E3F"/>
    <w:multiLevelType w:val="hybridMultilevel"/>
    <w:tmpl w:val="82A6B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822DB"/>
    <w:multiLevelType w:val="hybridMultilevel"/>
    <w:tmpl w:val="07D83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64735"/>
    <w:multiLevelType w:val="hybridMultilevel"/>
    <w:tmpl w:val="FA123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5"/>
  </w:num>
  <w:num w:numId="5">
    <w:abstractNumId w:val="10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19"/>
    <w:rsid w:val="000139FD"/>
    <w:rsid w:val="00030A17"/>
    <w:rsid w:val="00031283"/>
    <w:rsid w:val="000405FF"/>
    <w:rsid w:val="00057036"/>
    <w:rsid w:val="00070C4E"/>
    <w:rsid w:val="000B0359"/>
    <w:rsid w:val="000B2C27"/>
    <w:rsid w:val="000E3FBD"/>
    <w:rsid w:val="000E6C0F"/>
    <w:rsid w:val="000F595B"/>
    <w:rsid w:val="00141382"/>
    <w:rsid w:val="00141F80"/>
    <w:rsid w:val="0019533E"/>
    <w:rsid w:val="001B2022"/>
    <w:rsid w:val="00244A7C"/>
    <w:rsid w:val="00284442"/>
    <w:rsid w:val="002A58C3"/>
    <w:rsid w:val="002B44D5"/>
    <w:rsid w:val="002B5621"/>
    <w:rsid w:val="002F4893"/>
    <w:rsid w:val="0033476E"/>
    <w:rsid w:val="00345DD1"/>
    <w:rsid w:val="0036320E"/>
    <w:rsid w:val="003767C7"/>
    <w:rsid w:val="003A5303"/>
    <w:rsid w:val="00405EBB"/>
    <w:rsid w:val="00413628"/>
    <w:rsid w:val="004362D6"/>
    <w:rsid w:val="0047444D"/>
    <w:rsid w:val="00485FD4"/>
    <w:rsid w:val="004921C6"/>
    <w:rsid w:val="00573AC0"/>
    <w:rsid w:val="005E12FE"/>
    <w:rsid w:val="005F4FB1"/>
    <w:rsid w:val="006059E8"/>
    <w:rsid w:val="00616E5E"/>
    <w:rsid w:val="00633147"/>
    <w:rsid w:val="00654DBB"/>
    <w:rsid w:val="00691BA9"/>
    <w:rsid w:val="006A576F"/>
    <w:rsid w:val="006B415E"/>
    <w:rsid w:val="006C382D"/>
    <w:rsid w:val="006D6F41"/>
    <w:rsid w:val="006E508B"/>
    <w:rsid w:val="0070464F"/>
    <w:rsid w:val="007067FB"/>
    <w:rsid w:val="007125AD"/>
    <w:rsid w:val="0072257F"/>
    <w:rsid w:val="00737380"/>
    <w:rsid w:val="00756231"/>
    <w:rsid w:val="007E3818"/>
    <w:rsid w:val="00831375"/>
    <w:rsid w:val="008678D3"/>
    <w:rsid w:val="008751C0"/>
    <w:rsid w:val="008766AD"/>
    <w:rsid w:val="008A0E17"/>
    <w:rsid w:val="008B67D1"/>
    <w:rsid w:val="008E71D7"/>
    <w:rsid w:val="008E798F"/>
    <w:rsid w:val="008F5790"/>
    <w:rsid w:val="00935AE5"/>
    <w:rsid w:val="0096772D"/>
    <w:rsid w:val="00987A16"/>
    <w:rsid w:val="00990BEA"/>
    <w:rsid w:val="00A33739"/>
    <w:rsid w:val="00A35F75"/>
    <w:rsid w:val="00A40487"/>
    <w:rsid w:val="00AC07A6"/>
    <w:rsid w:val="00AE3EAA"/>
    <w:rsid w:val="00AE46BF"/>
    <w:rsid w:val="00B227D8"/>
    <w:rsid w:val="00B559EA"/>
    <w:rsid w:val="00B91D46"/>
    <w:rsid w:val="00BB260F"/>
    <w:rsid w:val="00BB4CFD"/>
    <w:rsid w:val="00C40828"/>
    <w:rsid w:val="00C616A9"/>
    <w:rsid w:val="00C661CF"/>
    <w:rsid w:val="00CA4544"/>
    <w:rsid w:val="00CD00EC"/>
    <w:rsid w:val="00D15897"/>
    <w:rsid w:val="00D24E63"/>
    <w:rsid w:val="00D44DB1"/>
    <w:rsid w:val="00D647EB"/>
    <w:rsid w:val="00D6775C"/>
    <w:rsid w:val="00D7597F"/>
    <w:rsid w:val="00D979A9"/>
    <w:rsid w:val="00DA553D"/>
    <w:rsid w:val="00DC5BC5"/>
    <w:rsid w:val="00DE7F6C"/>
    <w:rsid w:val="00DF2678"/>
    <w:rsid w:val="00E14219"/>
    <w:rsid w:val="00E3641E"/>
    <w:rsid w:val="00E42B3F"/>
    <w:rsid w:val="00E55FF0"/>
    <w:rsid w:val="00EA1B01"/>
    <w:rsid w:val="00EC5B57"/>
    <w:rsid w:val="00F458B9"/>
    <w:rsid w:val="00F73C3C"/>
    <w:rsid w:val="00FB6C7F"/>
    <w:rsid w:val="00FC17E1"/>
    <w:rsid w:val="00F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B5D1"/>
  <w15:chartTrackingRefBased/>
  <w15:docId w15:val="{83A8C92D-6C50-45C3-B97C-F0A677F2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5F75"/>
    <w:pPr>
      <w:spacing w:before="100" w:beforeAutospacing="1" w:after="100" w:afterAutospacing="1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0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put">
    <w:name w:val="Input"/>
    <w:basedOn w:val="DefaultParagraphFont"/>
    <w:uiPriority w:val="1"/>
    <w:qFormat/>
    <w:rsid w:val="00070C4E"/>
    <w:rPr>
      <w:color w:val="C00000"/>
    </w:rPr>
  </w:style>
  <w:style w:type="paragraph" w:customStyle="1" w:styleId="Output">
    <w:name w:val="Output"/>
    <w:basedOn w:val="Normal"/>
    <w:link w:val="OutputChar"/>
    <w:qFormat/>
    <w:rsid w:val="00A404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  <w:contextualSpacing/>
    </w:pPr>
    <w:rPr>
      <w:rFonts w:ascii="Consolas" w:hAnsi="Consolas"/>
      <w:noProof/>
      <w:color w:val="1F3864" w:themeColor="accent5" w:themeShade="80"/>
    </w:rPr>
  </w:style>
  <w:style w:type="character" w:customStyle="1" w:styleId="TermDefinition">
    <w:name w:val="Term Definition"/>
    <w:basedOn w:val="DefaultParagraphFont"/>
    <w:uiPriority w:val="1"/>
    <w:qFormat/>
    <w:rsid w:val="008766AD"/>
    <w:rPr>
      <w:i/>
    </w:rPr>
  </w:style>
  <w:style w:type="character" w:customStyle="1" w:styleId="Keyboard">
    <w:name w:val="Keyboard"/>
    <w:basedOn w:val="DefaultParagraphFont"/>
    <w:uiPriority w:val="1"/>
    <w:qFormat/>
    <w:rsid w:val="00C661CF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B91D46"/>
    <w:pPr>
      <w:ind w:left="720"/>
      <w:contextualSpacing/>
    </w:pPr>
  </w:style>
  <w:style w:type="paragraph" w:customStyle="1" w:styleId="Highlight">
    <w:name w:val="Highlight"/>
    <w:basedOn w:val="Output"/>
    <w:next w:val="Output"/>
    <w:link w:val="HighlightChar"/>
    <w:qFormat/>
    <w:rsid w:val="00070C4E"/>
    <w:rPr>
      <w:color w:val="806000" w:themeColor="accent4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0B03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utputChar">
    <w:name w:val="Output Char"/>
    <w:basedOn w:val="DefaultParagraphFont"/>
    <w:link w:val="Output"/>
    <w:rsid w:val="00A40487"/>
    <w:rPr>
      <w:rFonts w:ascii="Consolas" w:hAnsi="Consolas"/>
      <w:noProof/>
      <w:color w:val="1F3864" w:themeColor="accent5" w:themeShade="80"/>
      <w:shd w:val="clear" w:color="auto" w:fill="E7E6E6" w:themeFill="background2"/>
    </w:rPr>
  </w:style>
  <w:style w:type="character" w:customStyle="1" w:styleId="HighlightChar">
    <w:name w:val="Highlight Char"/>
    <w:basedOn w:val="OutputChar"/>
    <w:link w:val="Highlight"/>
    <w:rsid w:val="00070C4E"/>
    <w:rPr>
      <w:rFonts w:ascii="Consolas" w:hAnsi="Consolas"/>
      <w:noProof/>
      <w:color w:val="806000" w:themeColor="accent4" w:themeShade="80"/>
      <w:shd w:val="clear" w:color="auto" w:fill="E7E6E6" w:themeFill="background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2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421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4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408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A1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BB4CFD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B4CFD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BB4C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C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C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CFD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2D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\Documents\Custom%20Office%20Templates\Computing%20Exerci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Computing Exercise.dotx</Template>
  <TotalTime>114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Brodie</dc:creator>
  <cp:keywords/>
  <dc:description/>
  <cp:lastModifiedBy>Andy Brodie</cp:lastModifiedBy>
  <cp:revision>31</cp:revision>
  <cp:lastPrinted>2016-05-09T07:36:00Z</cp:lastPrinted>
  <dcterms:created xsi:type="dcterms:W3CDTF">2016-05-09T03:12:00Z</dcterms:created>
  <dcterms:modified xsi:type="dcterms:W3CDTF">2016-05-09T07:46:00Z</dcterms:modified>
</cp:coreProperties>
</file>