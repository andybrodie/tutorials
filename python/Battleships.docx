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15E" w:rsidRDefault="00643B24" w:rsidP="00A02F12">
      <w:pPr>
        <w:pStyle w:val="Title"/>
      </w:pPr>
      <w:r>
        <w:t>Battleships</w:t>
      </w:r>
    </w:p>
    <w:p w:rsidR="009C166E" w:rsidRDefault="009C166E" w:rsidP="009C166E">
      <w:pPr>
        <w:pStyle w:val="Subtitle"/>
      </w:pPr>
      <w:r>
        <w:t>Difficulty: Intermediate</w:t>
      </w:r>
    </w:p>
    <w:p w:rsidR="009C166E" w:rsidRDefault="009C166E" w:rsidP="009C166E">
      <w:r>
        <w:t>This exercise is meant to be challenging.  It relies on understanding concepts such as variables, loops, printing output and reading input.  It introduces lists and nested lists to create grids.</w:t>
      </w:r>
    </w:p>
    <w:p w:rsidR="009C166E" w:rsidRPr="009C166E" w:rsidRDefault="006E5C2A" w:rsidP="009C166E">
      <w:r>
        <w:t>Not every step is explicitly described, you’ll have to work things out</w:t>
      </w:r>
      <w:r w:rsidR="003D12E8">
        <w:t xml:space="preserve"> as you go</w:t>
      </w:r>
      <w:r>
        <w:t>!</w:t>
      </w:r>
    </w:p>
    <w:p w:rsidR="00A02F12" w:rsidRDefault="00A02F12" w:rsidP="00A02F12">
      <w:pPr>
        <w:pStyle w:val="Heading1"/>
      </w:pPr>
      <w:r>
        <w:t>Introduction</w:t>
      </w:r>
    </w:p>
    <w:p w:rsidR="00422E08" w:rsidRDefault="005723DB" w:rsidP="005723DB">
      <w:r>
        <w:t>Battleships is a classic pen and paper game</w:t>
      </w:r>
      <w:r w:rsidR="00643B24">
        <w:t xml:space="preserve"> usually played by 2 players.  This exercise builds </w:t>
      </w:r>
      <w:r w:rsidR="0040502F">
        <w:t xml:space="preserve">a simple, </w:t>
      </w:r>
      <w:r w:rsidR="00D60AF5">
        <w:t xml:space="preserve">computer based, </w:t>
      </w:r>
      <w:r w:rsidR="0040502F">
        <w:t>single-player version where the player has to guess where Battleships are hidden in a grid.</w:t>
      </w:r>
    </w:p>
    <w:p w:rsidR="00422E08" w:rsidRDefault="00422E08" w:rsidP="005723DB">
      <w:r>
        <w:t>The game works as follows:</w:t>
      </w:r>
    </w:p>
    <w:p w:rsidR="00422E08" w:rsidRDefault="00422E08" w:rsidP="00422E08">
      <w:pPr>
        <w:pStyle w:val="ListParagraph"/>
        <w:numPr>
          <w:ilvl w:val="0"/>
          <w:numId w:val="27"/>
        </w:numPr>
      </w:pPr>
      <w:r>
        <w:t>A square grid, of any size, is set up to contain “hidden” Battleships.  The computer knows where they are, but they are not shown to the player.</w:t>
      </w:r>
    </w:p>
    <w:p w:rsidR="00422E08" w:rsidRDefault="00422E08" w:rsidP="00422E08">
      <w:pPr>
        <w:pStyle w:val="ListParagraph"/>
        <w:numPr>
          <w:ilvl w:val="0"/>
          <w:numId w:val="27"/>
        </w:numPr>
      </w:pPr>
      <w:r>
        <w:t>The player is permitted a set number of attempts to find all the Battleship</w:t>
      </w:r>
      <w:r w:rsidR="006F0AD1">
        <w:t>s.</w:t>
      </w:r>
    </w:p>
    <w:p w:rsidR="00422E08" w:rsidRDefault="00422E08" w:rsidP="00422E08">
      <w:pPr>
        <w:pStyle w:val="ListParagraph"/>
        <w:numPr>
          <w:ilvl w:val="0"/>
          <w:numId w:val="27"/>
        </w:numPr>
      </w:pPr>
      <w:r>
        <w:t>In a loop:</w:t>
      </w:r>
    </w:p>
    <w:p w:rsidR="00422E08" w:rsidRDefault="00422E08" w:rsidP="00422E08">
      <w:pPr>
        <w:pStyle w:val="ListParagraph"/>
        <w:numPr>
          <w:ilvl w:val="1"/>
          <w:numId w:val="27"/>
        </w:numPr>
      </w:pPr>
      <w:r>
        <w:t>The player picks a grid reference (a set of co-ordinates) to fire at.</w:t>
      </w:r>
    </w:p>
    <w:p w:rsidR="00422E08" w:rsidRDefault="00422E08" w:rsidP="00422E08">
      <w:pPr>
        <w:pStyle w:val="ListParagraph"/>
        <w:numPr>
          <w:ilvl w:val="1"/>
          <w:numId w:val="27"/>
        </w:numPr>
      </w:pPr>
      <w:r>
        <w:t>The player is then told whether they have missed or hit a Battleship.</w:t>
      </w:r>
    </w:p>
    <w:p w:rsidR="00422E08" w:rsidRDefault="00422E08" w:rsidP="00422E08">
      <w:pPr>
        <w:pStyle w:val="ListParagraph"/>
        <w:numPr>
          <w:ilvl w:val="0"/>
          <w:numId w:val="27"/>
        </w:numPr>
      </w:pPr>
      <w:r>
        <w:t>The game ends when either:</w:t>
      </w:r>
    </w:p>
    <w:p w:rsidR="00422E08" w:rsidRDefault="00422E08" w:rsidP="00422E08">
      <w:pPr>
        <w:pStyle w:val="ListParagraph"/>
        <w:numPr>
          <w:ilvl w:val="1"/>
          <w:numId w:val="27"/>
        </w:numPr>
      </w:pPr>
      <w:r>
        <w:t>The player has run out of attempts and loses.</w:t>
      </w:r>
    </w:p>
    <w:p w:rsidR="00422E08" w:rsidRDefault="00422E08" w:rsidP="00422E08">
      <w:pPr>
        <w:pStyle w:val="ListParagraph"/>
        <w:numPr>
          <w:ilvl w:val="1"/>
          <w:numId w:val="27"/>
        </w:numPr>
      </w:pPr>
      <w:r>
        <w:t>The player has hit all of the Battleships and wins.</w:t>
      </w:r>
    </w:p>
    <w:p w:rsidR="00422E08" w:rsidRDefault="00422E08" w:rsidP="00422E08">
      <w:r>
        <w:t>In order to create a simple Battleships game, we need to understand Python lists first.  These will help us build a grid to play on.</w:t>
      </w:r>
    </w:p>
    <w:p w:rsidR="00A02F12" w:rsidRDefault="00ED3235" w:rsidP="00A02F12">
      <w:pPr>
        <w:pStyle w:val="Heading2"/>
      </w:pPr>
      <w:r>
        <w:t>List</w:t>
      </w:r>
      <w:r w:rsidR="00374522">
        <w:t>s in Python</w:t>
      </w:r>
    </w:p>
    <w:p w:rsidR="00374522" w:rsidRDefault="00ED3235" w:rsidP="00A02F12">
      <w:r>
        <w:t>List</w:t>
      </w:r>
      <w:r w:rsidR="00374522">
        <w:t xml:space="preserve">s are ordered </w:t>
      </w:r>
      <w:r w:rsidR="00CB1DA6">
        <w:t xml:space="preserve">collections </w:t>
      </w:r>
      <w:r w:rsidR="00374522">
        <w:t xml:space="preserve">of values.  </w:t>
      </w:r>
      <w:r w:rsidR="009B1F40">
        <w:t xml:space="preserve">Instead of </w:t>
      </w:r>
      <w:r>
        <w:t>assigning</w:t>
      </w:r>
      <w:r w:rsidR="009B1F40">
        <w:t xml:space="preserve"> one value to a </w:t>
      </w:r>
      <w:r w:rsidR="00CB1DA6">
        <w:t>variable</w:t>
      </w:r>
      <w:r w:rsidR="00374522">
        <w:t xml:space="preserve"> you can </w:t>
      </w:r>
      <w:r w:rsidR="009B1F40">
        <w:t xml:space="preserve">store </w:t>
      </w:r>
      <w:r w:rsidR="00374522">
        <w:t xml:space="preserve">a </w:t>
      </w:r>
      <w:r w:rsidR="00CB1DA6">
        <w:t xml:space="preserve">lots </w:t>
      </w:r>
      <w:r w:rsidR="00374522">
        <w:t xml:space="preserve">of </w:t>
      </w:r>
      <w:r w:rsidR="009B1F40">
        <w:t xml:space="preserve">values </w:t>
      </w:r>
      <w:r w:rsidR="00CB1DA6">
        <w:t xml:space="preserve">together </w:t>
      </w:r>
      <w:r w:rsidR="00374522">
        <w:t xml:space="preserve">in a variable.  </w:t>
      </w:r>
      <w:r w:rsidR="00287352">
        <w:t xml:space="preserve">To </w:t>
      </w:r>
      <w:r w:rsidR="009B1F40">
        <w:t xml:space="preserve">create an </w:t>
      </w:r>
      <w:r>
        <w:t>list</w:t>
      </w:r>
      <w:r w:rsidR="00287352">
        <w:t xml:space="preserve"> use the square brackets </w:t>
      </w:r>
      <w:r w:rsidR="00287352" w:rsidRPr="00287352">
        <w:rPr>
          <w:rStyle w:val="Keyboard"/>
        </w:rPr>
        <w:t>[</w:t>
      </w:r>
      <w:r w:rsidR="00287352">
        <w:t xml:space="preserve"> </w:t>
      </w:r>
      <w:proofErr w:type="gramStart"/>
      <w:r w:rsidR="00287352">
        <w:t xml:space="preserve">and </w:t>
      </w:r>
      <w:r w:rsidR="00287352" w:rsidRPr="00287352">
        <w:rPr>
          <w:rStyle w:val="Keyboard"/>
        </w:rPr>
        <w:t>]</w:t>
      </w:r>
      <w:proofErr w:type="gramEnd"/>
      <w:r w:rsidR="00287352">
        <w:t xml:space="preserve"> to mark the</w:t>
      </w:r>
      <w:r w:rsidR="009B1F40">
        <w:t xml:space="preserve"> beginning and end of the </w:t>
      </w:r>
      <w:r>
        <w:t>list</w:t>
      </w:r>
      <w:r w:rsidR="009B1F40">
        <w:t xml:space="preserve">, </w:t>
      </w:r>
      <w:r w:rsidR="00287352">
        <w:t xml:space="preserve">and </w:t>
      </w:r>
      <w:r w:rsidR="009B1F40">
        <w:t xml:space="preserve">then use </w:t>
      </w:r>
      <w:r w:rsidR="00287352">
        <w:t>a comma (</w:t>
      </w:r>
      <w:r w:rsidR="00287352" w:rsidRPr="00287352">
        <w:rPr>
          <w:rStyle w:val="Keyboard"/>
        </w:rPr>
        <w:t>,</w:t>
      </w:r>
      <w:r w:rsidR="00287352">
        <w:t xml:space="preserve">) between each </w:t>
      </w:r>
      <w:r>
        <w:t>list</w:t>
      </w:r>
      <w:r w:rsidR="00287352">
        <w:t xml:space="preserve"> </w:t>
      </w:r>
      <w:r w:rsidR="00287352" w:rsidRPr="009B1F40">
        <w:rPr>
          <w:rStyle w:val="TermDefinition"/>
        </w:rPr>
        <w:t>element</w:t>
      </w:r>
      <w:r w:rsidR="00287352">
        <w:t>.</w:t>
      </w:r>
    </w:p>
    <w:p w:rsidR="007C08D7" w:rsidRDefault="00CB1DA6" w:rsidP="00A02F12">
      <w:r>
        <w:t xml:space="preserve">Try this out on </w:t>
      </w:r>
      <w:r w:rsidR="0006067A">
        <w:t>in Python, creating your own lists, printing out the whole list, individual elements in the list and adding your own.</w:t>
      </w:r>
    </w:p>
    <w:p w:rsidR="00374522" w:rsidRPr="00374522" w:rsidRDefault="00374522" w:rsidP="00374522">
      <w:pPr>
        <w:pStyle w:val="Output"/>
        <w:rPr>
          <w:rStyle w:val="Input"/>
        </w:rPr>
      </w:pPr>
      <w:r w:rsidRPr="00374522">
        <w:t xml:space="preserve">&gt;&gt;&gt; </w:t>
      </w:r>
      <w:r w:rsidR="00CB1DA6">
        <w:rPr>
          <w:rStyle w:val="Input"/>
        </w:rPr>
        <w:t>fruit</w:t>
      </w:r>
      <w:r w:rsidR="003E5D46">
        <w:rPr>
          <w:rStyle w:val="Input"/>
        </w:rPr>
        <w:t>s</w:t>
      </w:r>
      <w:r w:rsidRPr="00374522">
        <w:rPr>
          <w:rStyle w:val="Input"/>
        </w:rPr>
        <w:t xml:space="preserve"> = ["Apples", "Bananas", "Pears"]</w:t>
      </w:r>
    </w:p>
    <w:p w:rsidR="00374522" w:rsidRPr="00374522" w:rsidRDefault="00374522" w:rsidP="00374522">
      <w:pPr>
        <w:pStyle w:val="Output"/>
        <w:rPr>
          <w:rStyle w:val="Input"/>
        </w:rPr>
      </w:pPr>
      <w:r w:rsidRPr="00374522">
        <w:t xml:space="preserve">&gt;&gt;&gt; </w:t>
      </w:r>
      <w:r w:rsidR="00CB1DA6">
        <w:rPr>
          <w:rStyle w:val="Input"/>
        </w:rPr>
        <w:t>print (fruit</w:t>
      </w:r>
      <w:r w:rsidR="003E5D46">
        <w:rPr>
          <w:rStyle w:val="Input"/>
        </w:rPr>
        <w:t>s</w:t>
      </w:r>
      <w:r w:rsidRPr="00374522">
        <w:rPr>
          <w:rStyle w:val="Input"/>
        </w:rPr>
        <w:t>)</w:t>
      </w:r>
    </w:p>
    <w:p w:rsidR="007C08D7" w:rsidRDefault="00374522" w:rsidP="00374522">
      <w:pPr>
        <w:pStyle w:val="Output"/>
      </w:pPr>
      <w:r w:rsidRPr="00374522">
        <w:t>['Apples',</w:t>
      </w:r>
      <w:bookmarkStart w:id="0" w:name="_GoBack"/>
      <w:bookmarkEnd w:id="0"/>
      <w:r w:rsidRPr="00374522">
        <w:t xml:space="preserve"> 'Bananas', 'Pears']</w:t>
      </w:r>
    </w:p>
    <w:p w:rsidR="00374522" w:rsidRPr="00374522" w:rsidRDefault="00374522" w:rsidP="00374522">
      <w:pPr>
        <w:pStyle w:val="Output"/>
        <w:rPr>
          <w:rStyle w:val="Input"/>
        </w:rPr>
      </w:pPr>
      <w:r w:rsidRPr="00374522">
        <w:t xml:space="preserve">&gt;&gt;&gt; </w:t>
      </w:r>
      <w:r w:rsidRPr="00374522">
        <w:rPr>
          <w:rStyle w:val="Input"/>
        </w:rPr>
        <w:t>print</w:t>
      </w:r>
      <w:r w:rsidR="00CB1DA6">
        <w:rPr>
          <w:rStyle w:val="Input"/>
        </w:rPr>
        <w:t xml:space="preserve"> (fruit</w:t>
      </w:r>
      <w:r w:rsidR="003E5D46">
        <w:rPr>
          <w:rStyle w:val="Input"/>
        </w:rPr>
        <w:t>s</w:t>
      </w:r>
      <w:r w:rsidRPr="00374522">
        <w:rPr>
          <w:rStyle w:val="Input"/>
        </w:rPr>
        <w:t>[0])</w:t>
      </w:r>
    </w:p>
    <w:p w:rsidR="00374522" w:rsidRPr="00374522" w:rsidRDefault="00374522" w:rsidP="00374522">
      <w:pPr>
        <w:pStyle w:val="Output"/>
      </w:pPr>
      <w:r w:rsidRPr="00374522">
        <w:t>Apples</w:t>
      </w:r>
    </w:p>
    <w:p w:rsidR="00374522" w:rsidRPr="00374522" w:rsidRDefault="00374522" w:rsidP="00374522">
      <w:pPr>
        <w:pStyle w:val="Output"/>
        <w:rPr>
          <w:rStyle w:val="Input"/>
        </w:rPr>
      </w:pPr>
      <w:r w:rsidRPr="00374522">
        <w:t xml:space="preserve">&gt;&gt;&gt; </w:t>
      </w:r>
      <w:r w:rsidR="00CB1DA6">
        <w:rPr>
          <w:rStyle w:val="Input"/>
        </w:rPr>
        <w:t>print (fruit</w:t>
      </w:r>
      <w:r w:rsidR="003E5D46">
        <w:rPr>
          <w:rStyle w:val="Input"/>
        </w:rPr>
        <w:t>s</w:t>
      </w:r>
      <w:r w:rsidRPr="00374522">
        <w:rPr>
          <w:rStyle w:val="Input"/>
        </w:rPr>
        <w:t>[1])</w:t>
      </w:r>
    </w:p>
    <w:p w:rsidR="00374522" w:rsidRPr="00374522" w:rsidRDefault="00374522" w:rsidP="00374522">
      <w:pPr>
        <w:pStyle w:val="Output"/>
      </w:pPr>
      <w:r w:rsidRPr="00374522">
        <w:t>Bananas</w:t>
      </w:r>
    </w:p>
    <w:p w:rsidR="00374522" w:rsidRPr="00374522" w:rsidRDefault="00374522" w:rsidP="00374522">
      <w:pPr>
        <w:pStyle w:val="Output"/>
        <w:rPr>
          <w:rStyle w:val="Input"/>
        </w:rPr>
      </w:pPr>
      <w:r w:rsidRPr="00374522">
        <w:t xml:space="preserve">&gt;&gt;&gt; </w:t>
      </w:r>
      <w:r w:rsidR="00CB1DA6">
        <w:rPr>
          <w:rStyle w:val="Input"/>
        </w:rPr>
        <w:t>print (fruit</w:t>
      </w:r>
      <w:r w:rsidR="003E5D46">
        <w:rPr>
          <w:rStyle w:val="Input"/>
        </w:rPr>
        <w:t>s</w:t>
      </w:r>
      <w:r w:rsidRPr="00374522">
        <w:rPr>
          <w:rStyle w:val="Input"/>
        </w:rPr>
        <w:t>[2])</w:t>
      </w:r>
    </w:p>
    <w:p w:rsidR="00374522" w:rsidRPr="00374522" w:rsidRDefault="00374522" w:rsidP="00374522">
      <w:pPr>
        <w:pStyle w:val="Output"/>
      </w:pPr>
      <w:r w:rsidRPr="00374522">
        <w:lastRenderedPageBreak/>
        <w:t>Pears</w:t>
      </w:r>
    </w:p>
    <w:p w:rsidR="00374522" w:rsidRPr="00374522" w:rsidRDefault="00374522" w:rsidP="00374522">
      <w:pPr>
        <w:pStyle w:val="Output"/>
        <w:rPr>
          <w:rStyle w:val="Input"/>
        </w:rPr>
      </w:pPr>
      <w:r w:rsidRPr="00374522">
        <w:t xml:space="preserve">&gt;&gt;&gt; </w:t>
      </w:r>
      <w:r w:rsidR="00CB1DA6">
        <w:rPr>
          <w:rStyle w:val="Input"/>
        </w:rPr>
        <w:t>print (fruit</w:t>
      </w:r>
      <w:r w:rsidR="003E5D46">
        <w:rPr>
          <w:rStyle w:val="Input"/>
        </w:rPr>
        <w:t>s</w:t>
      </w:r>
      <w:r w:rsidRPr="00374522">
        <w:rPr>
          <w:rStyle w:val="Input"/>
        </w:rPr>
        <w:t>[3])</w:t>
      </w:r>
    </w:p>
    <w:p w:rsidR="00374522" w:rsidRPr="00374522" w:rsidRDefault="00374522" w:rsidP="00374522">
      <w:pPr>
        <w:pStyle w:val="Output"/>
      </w:pPr>
      <w:r w:rsidRPr="00374522">
        <w:t>Traceback (most recent call last):</w:t>
      </w:r>
    </w:p>
    <w:p w:rsidR="00374522" w:rsidRPr="00374522" w:rsidRDefault="00374522" w:rsidP="00374522">
      <w:pPr>
        <w:pStyle w:val="Output"/>
      </w:pPr>
      <w:r w:rsidRPr="00374522">
        <w:t xml:space="preserve">  File "&lt;pyshell#13&gt;", line 1, in &lt;module&gt;</w:t>
      </w:r>
    </w:p>
    <w:p w:rsidR="00374522" w:rsidRPr="00374522" w:rsidRDefault="00374522" w:rsidP="00374522">
      <w:pPr>
        <w:pStyle w:val="Output"/>
      </w:pPr>
      <w:r w:rsidRPr="00374522">
        <w:t xml:space="preserve">    print (x[3])</w:t>
      </w:r>
    </w:p>
    <w:p w:rsidR="00374522" w:rsidRDefault="00374522" w:rsidP="00374522">
      <w:pPr>
        <w:pStyle w:val="Output"/>
      </w:pPr>
      <w:r w:rsidRPr="00374522">
        <w:t>IndexError: list index out of range</w:t>
      </w:r>
    </w:p>
    <w:p w:rsidR="00BF3DAA" w:rsidRDefault="004672F3" w:rsidP="00BF3DAA">
      <w:pPr>
        <w:pStyle w:val="Output"/>
      </w:pPr>
      <w:r>
        <w:t>&gt;&gt;&gt; fruit</w:t>
      </w:r>
      <w:r w:rsidR="003E5D46">
        <w:t>s</w:t>
      </w:r>
      <w:r w:rsidR="00BF3DAA">
        <w:t xml:space="preserve">[1] = </w:t>
      </w:r>
      <w:r w:rsidR="00BF3DAA" w:rsidRPr="00BF3DAA">
        <w:rPr>
          <w:rStyle w:val="Input"/>
        </w:rPr>
        <w:t>"Cabbage"</w:t>
      </w:r>
    </w:p>
    <w:p w:rsidR="00BF3DAA" w:rsidRDefault="00BF3DAA" w:rsidP="00BF3DAA">
      <w:pPr>
        <w:pStyle w:val="Output"/>
      </w:pPr>
      <w:r>
        <w:t xml:space="preserve">&gt;&gt;&gt; </w:t>
      </w:r>
      <w:r w:rsidR="004672F3">
        <w:rPr>
          <w:rStyle w:val="Input"/>
        </w:rPr>
        <w:t>fruit</w:t>
      </w:r>
      <w:r w:rsidR="003E5D46">
        <w:rPr>
          <w:rStyle w:val="Input"/>
        </w:rPr>
        <w:t>s</w:t>
      </w:r>
    </w:p>
    <w:p w:rsidR="00BF3DAA" w:rsidRPr="00374522" w:rsidRDefault="00BF3DAA" w:rsidP="00BF3DAA">
      <w:pPr>
        <w:pStyle w:val="Output"/>
      </w:pPr>
      <w:r>
        <w:t>['Apples', 'Cabbage', 'Pears']</w:t>
      </w:r>
    </w:p>
    <w:p w:rsidR="007C08D7" w:rsidRDefault="00287352" w:rsidP="00374522">
      <w:r>
        <w:t xml:space="preserve">The </w:t>
      </w:r>
      <w:r w:rsidR="00ED3235">
        <w:t>list</w:t>
      </w:r>
      <w:r>
        <w:t xml:space="preserve"> above has three </w:t>
      </w:r>
      <w:r w:rsidRPr="00287352">
        <w:rPr>
          <w:rStyle w:val="TermDefinition"/>
        </w:rPr>
        <w:t>elements</w:t>
      </w:r>
      <w:r>
        <w:t>.</w:t>
      </w:r>
      <w:r w:rsidR="00064DBC">
        <w:t xml:space="preserve">  </w:t>
      </w:r>
      <w:r w:rsidR="00374522">
        <w:t xml:space="preserve">Each </w:t>
      </w:r>
      <w:r w:rsidR="00ED3235">
        <w:t>element of a</w:t>
      </w:r>
      <w:r w:rsidR="00064DBC">
        <w:t xml:space="preserve"> </w:t>
      </w:r>
      <w:r w:rsidR="00ED3235">
        <w:t>list</w:t>
      </w:r>
      <w:r w:rsidR="00064DBC">
        <w:t xml:space="preserve"> </w:t>
      </w:r>
      <w:r w:rsidR="00374522">
        <w:t xml:space="preserve">can be anything that could </w:t>
      </w:r>
      <w:r w:rsidR="00064DBC">
        <w:t xml:space="preserve">normally </w:t>
      </w:r>
      <w:r w:rsidR="00374522">
        <w:t xml:space="preserve">put in to a variable.  In the example above, we’re using strings (words), but you could as easily use numbers. </w:t>
      </w:r>
      <w:r w:rsidR="007C08D7">
        <w:t xml:space="preserve">  Notice two really important things here:</w:t>
      </w:r>
    </w:p>
    <w:p w:rsidR="007C08D7" w:rsidRDefault="007C08D7" w:rsidP="007C08D7">
      <w:pPr>
        <w:pStyle w:val="ListParagraph"/>
        <w:numPr>
          <w:ilvl w:val="0"/>
          <w:numId w:val="13"/>
        </w:numPr>
      </w:pPr>
      <w:r>
        <w:t xml:space="preserve">The first element of the </w:t>
      </w:r>
      <w:r w:rsidR="00ED3235">
        <w:t>list</w:t>
      </w:r>
      <w:r>
        <w:t xml:space="preserve"> isn’t </w:t>
      </w:r>
      <w:proofErr w:type="gramStart"/>
      <w:r w:rsidRPr="00111D9D">
        <w:rPr>
          <w:rStyle w:val="Keyboard"/>
        </w:rPr>
        <w:t>x[</w:t>
      </w:r>
      <w:proofErr w:type="gramEnd"/>
      <w:r w:rsidRPr="00111D9D">
        <w:rPr>
          <w:rStyle w:val="Keyboard"/>
        </w:rPr>
        <w:t>1]</w:t>
      </w:r>
      <w:r>
        <w:t xml:space="preserve">, it’s </w:t>
      </w:r>
      <w:r w:rsidRPr="00111D9D">
        <w:rPr>
          <w:rStyle w:val="Keyboard"/>
        </w:rPr>
        <w:t>x[0]</w:t>
      </w:r>
      <w:r>
        <w:t>.</w:t>
      </w:r>
    </w:p>
    <w:p w:rsidR="007C08D7" w:rsidRDefault="007C08D7" w:rsidP="007C08D7">
      <w:pPr>
        <w:pStyle w:val="ListParagraph"/>
        <w:numPr>
          <w:ilvl w:val="0"/>
          <w:numId w:val="13"/>
        </w:numPr>
      </w:pPr>
      <w:r>
        <w:t xml:space="preserve">If you try to access an element that doesn’t exist (e.g. the fourth element of a three element </w:t>
      </w:r>
      <w:r w:rsidR="00ED3235">
        <w:t>list</w:t>
      </w:r>
      <w:r>
        <w:t>) then you will get a “list index out of range” error.</w:t>
      </w:r>
    </w:p>
    <w:p w:rsidR="00A60CFF" w:rsidRDefault="00A60CFF" w:rsidP="007C08D7">
      <w:pPr>
        <w:pStyle w:val="ListParagraph"/>
        <w:numPr>
          <w:ilvl w:val="0"/>
          <w:numId w:val="13"/>
        </w:numPr>
      </w:pPr>
      <w:r>
        <w:t>You can update a single element of a list.</w:t>
      </w:r>
    </w:p>
    <w:p w:rsidR="007C08D7" w:rsidRDefault="00A60CFF" w:rsidP="007C08D7">
      <w:r>
        <w:t xml:space="preserve">When </w:t>
      </w:r>
      <w:r w:rsidR="007C08D7">
        <w:t xml:space="preserve">working with </w:t>
      </w:r>
      <w:r w:rsidR="00ED3235">
        <w:t>list</w:t>
      </w:r>
      <w:r>
        <w:t>s</w:t>
      </w:r>
      <w:r w:rsidR="007C08D7">
        <w:t xml:space="preserve"> you </w:t>
      </w:r>
      <w:r>
        <w:t xml:space="preserve">will often </w:t>
      </w:r>
      <w:r w:rsidR="007C08D7">
        <w:t xml:space="preserve">want to do something to </w:t>
      </w:r>
      <w:r w:rsidR="007C08D7" w:rsidRPr="00EF2B3D">
        <w:rPr>
          <w:i/>
        </w:rPr>
        <w:t>all</w:t>
      </w:r>
      <w:r w:rsidR="007C08D7">
        <w:t xml:space="preserve"> the elements in the </w:t>
      </w:r>
      <w:r w:rsidR="00ED3235">
        <w:t>list</w:t>
      </w:r>
      <w:r w:rsidR="00EF2B3D">
        <w:t xml:space="preserve">.  In programming, you do this by </w:t>
      </w:r>
      <w:r w:rsidR="00EF2B3D">
        <w:rPr>
          <w:rStyle w:val="TermDefinition"/>
        </w:rPr>
        <w:t>iterating</w:t>
      </w:r>
      <w:r w:rsidR="007C08D7">
        <w:t xml:space="preserve"> over every element and run that code against each element automatically.</w:t>
      </w:r>
    </w:p>
    <w:p w:rsidR="00DF1449" w:rsidRPr="00DF1449" w:rsidRDefault="00DF1449" w:rsidP="00B812B7">
      <w:pPr>
        <w:pStyle w:val="Output"/>
        <w:rPr>
          <w:rStyle w:val="Input"/>
        </w:rPr>
      </w:pPr>
      <w:r>
        <w:t xml:space="preserve">&gt;&gt;&gt; </w:t>
      </w:r>
      <w:r w:rsidRPr="00DF1449">
        <w:rPr>
          <w:rStyle w:val="Input"/>
        </w:rPr>
        <w:t>fruits = ["Apples", "Bananas", "Pears"]</w:t>
      </w:r>
    </w:p>
    <w:p w:rsidR="00B812B7" w:rsidRPr="00B812B7" w:rsidRDefault="00B812B7" w:rsidP="00B812B7">
      <w:pPr>
        <w:pStyle w:val="Output"/>
        <w:rPr>
          <w:rStyle w:val="Input"/>
        </w:rPr>
      </w:pPr>
      <w:r>
        <w:t xml:space="preserve">&gt;&gt;&gt; </w:t>
      </w:r>
      <w:r w:rsidRPr="00B812B7">
        <w:rPr>
          <w:rStyle w:val="Input"/>
        </w:rPr>
        <w:t>for fruit in fruits:</w:t>
      </w:r>
    </w:p>
    <w:p w:rsidR="00B812B7" w:rsidRPr="00B812B7" w:rsidRDefault="00B812B7" w:rsidP="00B812B7">
      <w:pPr>
        <w:pStyle w:val="Output"/>
        <w:rPr>
          <w:rStyle w:val="Input"/>
        </w:rPr>
      </w:pPr>
      <w:r w:rsidRPr="00B812B7">
        <w:rPr>
          <w:rStyle w:val="Input"/>
        </w:rPr>
        <w:tab/>
        <w:t>print("I'm a fruit:", fruit)</w:t>
      </w:r>
    </w:p>
    <w:p w:rsidR="00B812B7" w:rsidRPr="00B812B7" w:rsidRDefault="00B812B7" w:rsidP="00B812B7">
      <w:pPr>
        <w:pStyle w:val="Output"/>
        <w:rPr>
          <w:rStyle w:val="Input"/>
        </w:rPr>
      </w:pPr>
    </w:p>
    <w:p w:rsidR="00B812B7" w:rsidRPr="00B812B7" w:rsidRDefault="00B812B7" w:rsidP="00B812B7">
      <w:pPr>
        <w:pStyle w:val="Output"/>
      </w:pPr>
      <w:r w:rsidRPr="00B812B7">
        <w:tab/>
      </w:r>
    </w:p>
    <w:p w:rsidR="00B812B7" w:rsidRPr="00B812B7" w:rsidRDefault="00B812B7" w:rsidP="00B812B7">
      <w:pPr>
        <w:pStyle w:val="Output"/>
      </w:pPr>
      <w:r w:rsidRPr="00B812B7">
        <w:t>I'm a fruit: Apples</w:t>
      </w:r>
    </w:p>
    <w:p w:rsidR="00B812B7" w:rsidRPr="00B812B7" w:rsidRDefault="00B812B7" w:rsidP="00B812B7">
      <w:pPr>
        <w:pStyle w:val="Output"/>
      </w:pPr>
      <w:r w:rsidRPr="00B812B7">
        <w:t>I'm a fruit: Bananas</w:t>
      </w:r>
    </w:p>
    <w:p w:rsidR="00B812B7" w:rsidRDefault="00B812B7" w:rsidP="00B812B7">
      <w:pPr>
        <w:pStyle w:val="Output"/>
      </w:pPr>
      <w:r w:rsidRPr="00B812B7">
        <w:t>I'm a fruit: Pears</w:t>
      </w:r>
    </w:p>
    <w:p w:rsidR="00B812B7" w:rsidRDefault="00B812B7" w:rsidP="00B812B7">
      <w:r>
        <w:t>Note that you’ll have to type a blank line (just press return) to get the code to execute.  This is because Python needs to know if there’s anything else you need to do inside the loop after printing out the message.  You tell Python this by inserting a blank line.</w:t>
      </w:r>
    </w:p>
    <w:p w:rsidR="00DF1449" w:rsidRDefault="00DF1449" w:rsidP="00B812B7">
      <w:r>
        <w:t xml:space="preserve">The </w:t>
      </w:r>
      <w:r w:rsidR="00C66E42" w:rsidRPr="00DF1449">
        <w:rPr>
          <w:rStyle w:val="Keyboard"/>
        </w:rPr>
        <w:t>for</w:t>
      </w:r>
      <w:r w:rsidR="00C66E42">
        <w:t xml:space="preserve"> </w:t>
      </w:r>
      <w:r>
        <w:t xml:space="preserve">keyword tells Python </w:t>
      </w:r>
      <w:r w:rsidR="00D372D3">
        <w:t>th</w:t>
      </w:r>
      <w:r w:rsidR="00C66E42">
        <w:t xml:space="preserve">at we want to </w:t>
      </w:r>
      <w:r w:rsidR="00496E37">
        <w:t>execute all the indented code underneath on each element of the list.  This is what Python does under the covers:</w:t>
      </w:r>
    </w:p>
    <w:p w:rsidR="00496E37" w:rsidRDefault="004708E5" w:rsidP="00496E37">
      <w:pPr>
        <w:pStyle w:val="ListParagraph"/>
        <w:numPr>
          <w:ilvl w:val="0"/>
          <w:numId w:val="14"/>
        </w:numPr>
      </w:pPr>
      <w:r>
        <w:t>Set an internal counter to 0 (zero).</w:t>
      </w:r>
    </w:p>
    <w:p w:rsidR="00496E37" w:rsidRDefault="00496E37" w:rsidP="00496E37">
      <w:pPr>
        <w:pStyle w:val="ListParagraph"/>
        <w:numPr>
          <w:ilvl w:val="0"/>
          <w:numId w:val="14"/>
        </w:numPr>
      </w:pPr>
      <w:r>
        <w:t xml:space="preserve">Copy the value at </w:t>
      </w:r>
      <w:r w:rsidR="004708E5">
        <w:rPr>
          <w:rStyle w:val="Keyboard"/>
        </w:rPr>
        <w:t>fruits[</w:t>
      </w:r>
      <w:r w:rsidR="004708E5" w:rsidRPr="004708E5">
        <w:rPr>
          <w:rStyle w:val="Keyboard"/>
          <w:i/>
        </w:rPr>
        <w:t>counter</w:t>
      </w:r>
      <w:r w:rsidRPr="00496E37">
        <w:rPr>
          <w:rStyle w:val="Keyboard"/>
        </w:rPr>
        <w:t>]</w:t>
      </w:r>
      <w:r>
        <w:t xml:space="preserve"> in to a new variable: </w:t>
      </w:r>
      <w:r w:rsidRPr="00496E37">
        <w:rPr>
          <w:rStyle w:val="Keyboard"/>
        </w:rPr>
        <w:t>fruit</w:t>
      </w:r>
      <w:r>
        <w:t>.</w:t>
      </w:r>
    </w:p>
    <w:p w:rsidR="00496E37" w:rsidRDefault="004708E5" w:rsidP="00496E37">
      <w:pPr>
        <w:pStyle w:val="ListParagraph"/>
        <w:numPr>
          <w:ilvl w:val="0"/>
          <w:numId w:val="14"/>
        </w:numPr>
      </w:pPr>
      <w:r>
        <w:t xml:space="preserve">Execute the indented code block: </w:t>
      </w:r>
      <w:r w:rsidRPr="004708E5">
        <w:rPr>
          <w:rStyle w:val="Keyboard"/>
        </w:rPr>
        <w:t>print(fruit)</w:t>
      </w:r>
      <w:r>
        <w:t>.</w:t>
      </w:r>
    </w:p>
    <w:p w:rsidR="004708E5" w:rsidRDefault="004708E5" w:rsidP="00496E37">
      <w:pPr>
        <w:pStyle w:val="ListParagraph"/>
        <w:numPr>
          <w:ilvl w:val="0"/>
          <w:numId w:val="14"/>
        </w:numPr>
      </w:pPr>
      <w:r>
        <w:t>Are there any more fruit?  If so increment the counter and go to 2.  If not, finish!</w:t>
      </w:r>
    </w:p>
    <w:p w:rsidR="00DF1449" w:rsidRDefault="00DF1449" w:rsidP="00DF1449">
      <w:pPr>
        <w:pStyle w:val="Heading2"/>
      </w:pPr>
      <w:r>
        <w:t xml:space="preserve">Two Dimensional </w:t>
      </w:r>
      <w:r w:rsidR="00ED3235">
        <w:t>List</w:t>
      </w:r>
      <w:r>
        <w:t>s</w:t>
      </w:r>
    </w:p>
    <w:p w:rsidR="00DF1449" w:rsidRDefault="00795450" w:rsidP="00374522">
      <w:r>
        <w:t xml:space="preserve">If each element within a list is a list then this allows us to create a two dimensional list, or a grid, of elements. </w:t>
      </w:r>
    </w:p>
    <w:p w:rsidR="00795450" w:rsidRDefault="00795450" w:rsidP="00374522">
      <w:r>
        <w:lastRenderedPageBreak/>
        <w:t>For example:</w:t>
      </w:r>
    </w:p>
    <w:p w:rsidR="00795450" w:rsidRPr="00795450" w:rsidRDefault="00795450" w:rsidP="00795450">
      <w:pPr>
        <w:pStyle w:val="Output"/>
        <w:rPr>
          <w:rStyle w:val="Input"/>
        </w:rPr>
      </w:pPr>
      <w:r>
        <w:t xml:space="preserve">&gt;&gt;&gt; </w:t>
      </w:r>
      <w:r w:rsidRPr="00795450">
        <w:rPr>
          <w:rStyle w:val="Input"/>
        </w:rPr>
        <w:t>grid = [[ "a", "b", "c"], ["d","e","f"], ["g", "h", "i"]]</w:t>
      </w:r>
    </w:p>
    <w:p w:rsidR="00795450" w:rsidRPr="00795450" w:rsidRDefault="00795450" w:rsidP="00795450">
      <w:pPr>
        <w:pStyle w:val="Output"/>
        <w:rPr>
          <w:rStyle w:val="Input"/>
        </w:rPr>
      </w:pPr>
      <w:r>
        <w:t xml:space="preserve">&gt;&gt;&gt; </w:t>
      </w:r>
      <w:r w:rsidRPr="00795450">
        <w:rPr>
          <w:rStyle w:val="Input"/>
        </w:rPr>
        <w:t>print(grid)</w:t>
      </w:r>
    </w:p>
    <w:p w:rsidR="00795450" w:rsidRDefault="00795450" w:rsidP="00795450">
      <w:pPr>
        <w:pStyle w:val="Output"/>
      </w:pPr>
      <w:r>
        <w:t>[['a', 'b', 'c'], ['d', 'e', 'f'], ['g', 'h', 'i']]</w:t>
      </w:r>
    </w:p>
    <w:p w:rsidR="00795450" w:rsidRPr="00795450" w:rsidRDefault="00795450" w:rsidP="00795450">
      <w:pPr>
        <w:pStyle w:val="Output"/>
        <w:rPr>
          <w:rStyle w:val="Input"/>
        </w:rPr>
      </w:pPr>
      <w:r>
        <w:t xml:space="preserve">&gt;&gt;&gt; </w:t>
      </w:r>
      <w:r w:rsidRPr="00795450">
        <w:rPr>
          <w:rStyle w:val="Input"/>
        </w:rPr>
        <w:t>print(grid[0])</w:t>
      </w:r>
    </w:p>
    <w:p w:rsidR="00795450" w:rsidRDefault="00795450" w:rsidP="00795450">
      <w:pPr>
        <w:pStyle w:val="Output"/>
      </w:pPr>
      <w:r>
        <w:t>['a', 'b', 'c']</w:t>
      </w:r>
    </w:p>
    <w:p w:rsidR="00795450" w:rsidRPr="00795450" w:rsidRDefault="00795450" w:rsidP="00795450">
      <w:pPr>
        <w:pStyle w:val="Output"/>
        <w:rPr>
          <w:rStyle w:val="Input"/>
        </w:rPr>
      </w:pPr>
      <w:r>
        <w:t xml:space="preserve">&gt;&gt;&gt; </w:t>
      </w:r>
      <w:r w:rsidRPr="00795450">
        <w:rPr>
          <w:rStyle w:val="Input"/>
        </w:rPr>
        <w:t>print(grid[1])</w:t>
      </w:r>
    </w:p>
    <w:p w:rsidR="00795450" w:rsidRDefault="00795450" w:rsidP="00795450">
      <w:pPr>
        <w:pStyle w:val="Output"/>
      </w:pPr>
      <w:r>
        <w:t>['d', 'e', 'f']</w:t>
      </w:r>
    </w:p>
    <w:p w:rsidR="00795450" w:rsidRDefault="00795450" w:rsidP="00795450">
      <w:pPr>
        <w:pStyle w:val="Output"/>
      </w:pPr>
      <w:r>
        <w:t xml:space="preserve">&gt;&gt;&gt; </w:t>
      </w:r>
      <w:r w:rsidRPr="00795450">
        <w:rPr>
          <w:rStyle w:val="Input"/>
        </w:rPr>
        <w:t>print(grid[2])</w:t>
      </w:r>
    </w:p>
    <w:p w:rsidR="00795450" w:rsidRDefault="00795450" w:rsidP="00795450">
      <w:pPr>
        <w:pStyle w:val="Output"/>
      </w:pPr>
      <w:r>
        <w:t>['g', 'h', 'i']</w:t>
      </w:r>
    </w:p>
    <w:tbl>
      <w:tblPr>
        <w:tblStyle w:val="TableGrid"/>
        <w:tblW w:w="0" w:type="auto"/>
        <w:jc w:val="center"/>
        <w:tblLook w:val="04A0" w:firstRow="1" w:lastRow="0" w:firstColumn="1" w:lastColumn="0" w:noHBand="0" w:noVBand="1"/>
      </w:tblPr>
      <w:tblGrid>
        <w:gridCol w:w="494"/>
        <w:gridCol w:w="494"/>
        <w:gridCol w:w="494"/>
      </w:tblGrid>
      <w:tr w:rsidR="00795450" w:rsidTr="0099353C">
        <w:trPr>
          <w:jc w:val="center"/>
        </w:trPr>
        <w:tc>
          <w:tcPr>
            <w:tcW w:w="494" w:type="dxa"/>
          </w:tcPr>
          <w:p w:rsidR="00795450" w:rsidRDefault="00795450" w:rsidP="0099353C">
            <w:r>
              <w:t>a</w:t>
            </w:r>
          </w:p>
        </w:tc>
        <w:tc>
          <w:tcPr>
            <w:tcW w:w="494" w:type="dxa"/>
          </w:tcPr>
          <w:p w:rsidR="00795450" w:rsidRDefault="00795450" w:rsidP="0099353C">
            <w:r>
              <w:t>b</w:t>
            </w:r>
          </w:p>
        </w:tc>
        <w:tc>
          <w:tcPr>
            <w:tcW w:w="494" w:type="dxa"/>
          </w:tcPr>
          <w:p w:rsidR="00795450" w:rsidRDefault="00795450" w:rsidP="0099353C">
            <w:r>
              <w:t>c</w:t>
            </w:r>
          </w:p>
        </w:tc>
      </w:tr>
      <w:tr w:rsidR="00795450" w:rsidTr="0099353C">
        <w:trPr>
          <w:jc w:val="center"/>
        </w:trPr>
        <w:tc>
          <w:tcPr>
            <w:tcW w:w="494" w:type="dxa"/>
          </w:tcPr>
          <w:p w:rsidR="00795450" w:rsidRDefault="00795450" w:rsidP="0099353C">
            <w:r>
              <w:t>d</w:t>
            </w:r>
          </w:p>
        </w:tc>
        <w:tc>
          <w:tcPr>
            <w:tcW w:w="494" w:type="dxa"/>
          </w:tcPr>
          <w:p w:rsidR="00795450" w:rsidRDefault="00795450" w:rsidP="0099353C">
            <w:r>
              <w:t>e</w:t>
            </w:r>
          </w:p>
        </w:tc>
        <w:tc>
          <w:tcPr>
            <w:tcW w:w="494" w:type="dxa"/>
          </w:tcPr>
          <w:p w:rsidR="00795450" w:rsidRDefault="00795450" w:rsidP="0099353C">
            <w:r>
              <w:t>f</w:t>
            </w:r>
          </w:p>
        </w:tc>
      </w:tr>
      <w:tr w:rsidR="00795450" w:rsidTr="0099353C">
        <w:trPr>
          <w:jc w:val="center"/>
        </w:trPr>
        <w:tc>
          <w:tcPr>
            <w:tcW w:w="494" w:type="dxa"/>
          </w:tcPr>
          <w:p w:rsidR="00795450" w:rsidRDefault="00795450" w:rsidP="0099353C">
            <w:r>
              <w:t>g</w:t>
            </w:r>
          </w:p>
        </w:tc>
        <w:tc>
          <w:tcPr>
            <w:tcW w:w="494" w:type="dxa"/>
          </w:tcPr>
          <w:p w:rsidR="00795450" w:rsidRDefault="00795450" w:rsidP="0099353C">
            <w:r>
              <w:t>h</w:t>
            </w:r>
          </w:p>
        </w:tc>
        <w:tc>
          <w:tcPr>
            <w:tcW w:w="494" w:type="dxa"/>
          </w:tcPr>
          <w:p w:rsidR="00795450" w:rsidRDefault="00795450" w:rsidP="0099353C">
            <w:r>
              <w:t>I</w:t>
            </w:r>
          </w:p>
        </w:tc>
      </w:tr>
    </w:tbl>
    <w:p w:rsidR="00A02F12" w:rsidRDefault="00A02F12" w:rsidP="00374522">
      <w:r>
        <w:t xml:space="preserve">Each </w:t>
      </w:r>
      <w:r w:rsidR="00795450">
        <w:t xml:space="preserve">element </w:t>
      </w:r>
      <w:r>
        <w:t xml:space="preserve">in the grid has co-ordinates, starting at the top left corner (0,0).  </w:t>
      </w:r>
      <w:r w:rsidR="008B471A">
        <w:t>The co-ordinates for a 3 by 3 grid would look like this:</w:t>
      </w:r>
    </w:p>
    <w:tbl>
      <w:tblPr>
        <w:tblStyle w:val="TableGrid"/>
        <w:tblW w:w="0" w:type="auto"/>
        <w:jc w:val="center"/>
        <w:tblLook w:val="04A0" w:firstRow="1" w:lastRow="0" w:firstColumn="1" w:lastColumn="0" w:noHBand="0" w:noVBand="1"/>
      </w:tblPr>
      <w:tblGrid>
        <w:gridCol w:w="709"/>
        <w:gridCol w:w="709"/>
        <w:gridCol w:w="709"/>
      </w:tblGrid>
      <w:tr w:rsidR="00A02F12" w:rsidTr="008B471A">
        <w:trPr>
          <w:jc w:val="center"/>
        </w:trPr>
        <w:tc>
          <w:tcPr>
            <w:tcW w:w="494" w:type="dxa"/>
          </w:tcPr>
          <w:p w:rsidR="00A02F12" w:rsidRDefault="00B743CC" w:rsidP="00A02F12">
            <w:r>
              <w:t>[0][0]</w:t>
            </w:r>
          </w:p>
        </w:tc>
        <w:tc>
          <w:tcPr>
            <w:tcW w:w="494" w:type="dxa"/>
          </w:tcPr>
          <w:p w:rsidR="00A02F12" w:rsidRDefault="00B743CC" w:rsidP="00A02F12">
            <w:r>
              <w:t>[0][1]</w:t>
            </w:r>
          </w:p>
        </w:tc>
        <w:tc>
          <w:tcPr>
            <w:tcW w:w="494" w:type="dxa"/>
          </w:tcPr>
          <w:p w:rsidR="00A02F12" w:rsidRDefault="00B743CC" w:rsidP="00A02F12">
            <w:r>
              <w:t>[0][2]</w:t>
            </w:r>
          </w:p>
        </w:tc>
      </w:tr>
      <w:tr w:rsidR="00A02F12" w:rsidTr="008B471A">
        <w:trPr>
          <w:jc w:val="center"/>
        </w:trPr>
        <w:tc>
          <w:tcPr>
            <w:tcW w:w="494" w:type="dxa"/>
          </w:tcPr>
          <w:p w:rsidR="00A02F12" w:rsidRDefault="00B743CC" w:rsidP="00A02F12">
            <w:r>
              <w:t>[1][0]</w:t>
            </w:r>
          </w:p>
        </w:tc>
        <w:tc>
          <w:tcPr>
            <w:tcW w:w="494" w:type="dxa"/>
          </w:tcPr>
          <w:p w:rsidR="00A02F12" w:rsidRDefault="00B743CC" w:rsidP="00A02F12">
            <w:r>
              <w:t>[1][1]</w:t>
            </w:r>
          </w:p>
        </w:tc>
        <w:tc>
          <w:tcPr>
            <w:tcW w:w="494" w:type="dxa"/>
          </w:tcPr>
          <w:p w:rsidR="00A02F12" w:rsidRDefault="00B743CC" w:rsidP="00A02F12">
            <w:r>
              <w:t>[1][2]</w:t>
            </w:r>
          </w:p>
        </w:tc>
      </w:tr>
      <w:tr w:rsidR="00A02F12" w:rsidTr="008B471A">
        <w:trPr>
          <w:jc w:val="center"/>
        </w:trPr>
        <w:tc>
          <w:tcPr>
            <w:tcW w:w="494" w:type="dxa"/>
          </w:tcPr>
          <w:p w:rsidR="00A02F12" w:rsidRDefault="00B743CC" w:rsidP="00A02F12">
            <w:r>
              <w:t>[2][0]</w:t>
            </w:r>
          </w:p>
        </w:tc>
        <w:tc>
          <w:tcPr>
            <w:tcW w:w="494" w:type="dxa"/>
          </w:tcPr>
          <w:p w:rsidR="00A02F12" w:rsidRDefault="00B743CC" w:rsidP="00A02F12">
            <w:r>
              <w:t>[2][1]</w:t>
            </w:r>
          </w:p>
        </w:tc>
        <w:tc>
          <w:tcPr>
            <w:tcW w:w="494" w:type="dxa"/>
          </w:tcPr>
          <w:p w:rsidR="00A02F12" w:rsidRDefault="00B743CC" w:rsidP="00A02F12">
            <w:r>
              <w:t>[2][2]</w:t>
            </w:r>
          </w:p>
        </w:tc>
      </w:tr>
    </w:tbl>
    <w:p w:rsidR="00BE17BE" w:rsidRDefault="00795450" w:rsidP="008B471A">
      <w:r>
        <w:t>You can try this out for yourself</w:t>
      </w:r>
      <w:r w:rsidR="00BE17BE">
        <w:t xml:space="preserve"> by putting the co-ordinates of the element you want in square brackets, like this:</w:t>
      </w:r>
    </w:p>
    <w:p w:rsidR="00BE17BE" w:rsidRPr="00BE17BE" w:rsidRDefault="00BE17BE" w:rsidP="00BE17BE">
      <w:pPr>
        <w:pStyle w:val="Output"/>
        <w:rPr>
          <w:rStyle w:val="Input"/>
        </w:rPr>
      </w:pPr>
      <w:r>
        <w:t xml:space="preserve">&gt;&gt;&gt; </w:t>
      </w:r>
      <w:r w:rsidRPr="00BE17BE">
        <w:rPr>
          <w:rStyle w:val="Input"/>
        </w:rPr>
        <w:t>grid[0][0]</w:t>
      </w:r>
    </w:p>
    <w:p w:rsidR="00BE17BE" w:rsidRDefault="00BE17BE" w:rsidP="00BE17BE">
      <w:pPr>
        <w:pStyle w:val="Output"/>
      </w:pPr>
      <w:r>
        <w:t>'a'</w:t>
      </w:r>
    </w:p>
    <w:p w:rsidR="00BE17BE" w:rsidRPr="00BE17BE" w:rsidRDefault="00BE17BE" w:rsidP="00BE17BE">
      <w:pPr>
        <w:pStyle w:val="Output"/>
        <w:rPr>
          <w:rStyle w:val="Input"/>
        </w:rPr>
      </w:pPr>
      <w:r>
        <w:t xml:space="preserve">&gt;&gt;&gt; </w:t>
      </w:r>
      <w:r w:rsidRPr="00BE17BE">
        <w:rPr>
          <w:rStyle w:val="Input"/>
        </w:rPr>
        <w:t>grid[1][2]</w:t>
      </w:r>
    </w:p>
    <w:p w:rsidR="00BE17BE" w:rsidRDefault="00BE17BE" w:rsidP="00BE17BE">
      <w:pPr>
        <w:pStyle w:val="Output"/>
      </w:pPr>
      <w:r>
        <w:t>'f'</w:t>
      </w:r>
    </w:p>
    <w:p w:rsidR="00BE17BE" w:rsidRPr="00BE17BE" w:rsidRDefault="00BE17BE" w:rsidP="00BE17BE">
      <w:pPr>
        <w:pStyle w:val="Output"/>
        <w:rPr>
          <w:rStyle w:val="Input"/>
        </w:rPr>
      </w:pPr>
      <w:r>
        <w:t xml:space="preserve">&gt;&gt;&gt; </w:t>
      </w:r>
      <w:r w:rsidRPr="00BE17BE">
        <w:rPr>
          <w:rStyle w:val="Input"/>
        </w:rPr>
        <w:t>grid[2][0]</w:t>
      </w:r>
    </w:p>
    <w:p w:rsidR="00BE17BE" w:rsidRDefault="00BE17BE" w:rsidP="00BE17BE">
      <w:pPr>
        <w:pStyle w:val="Output"/>
      </w:pPr>
      <w:r>
        <w:t>'g'</w:t>
      </w:r>
    </w:p>
    <w:p w:rsidR="00B31E7A" w:rsidRDefault="00B31E7A" w:rsidP="00B31E7A">
      <w:r>
        <w:t>Try setting individual grid elements to a new value and printing out the grid again so you can see what you’ve done.</w:t>
      </w:r>
    </w:p>
    <w:p w:rsidR="00E33BE4" w:rsidRDefault="00E33BE4" w:rsidP="00E33BE4">
      <w:r>
        <w:t>Now we understand how to create a grid, put values inside it read them out and change them, we can start building the game.</w:t>
      </w:r>
    </w:p>
    <w:p w:rsidR="00BE17BE" w:rsidRDefault="0053576A" w:rsidP="0053576A">
      <w:pPr>
        <w:pStyle w:val="Heading1"/>
      </w:pPr>
      <w:r>
        <w:t>Task 1: Create the game grid</w:t>
      </w:r>
    </w:p>
    <w:p w:rsidR="0053576A" w:rsidRDefault="0053576A" w:rsidP="0053576A">
      <w:r>
        <w:t xml:space="preserve">A </w:t>
      </w:r>
      <w:r w:rsidR="004E1E5F">
        <w:t xml:space="preserve">paper-based </w:t>
      </w:r>
      <w:r>
        <w:t>game o</w:t>
      </w:r>
      <w:r w:rsidR="004E1E5F">
        <w:t>f Battleships requires two grids</w:t>
      </w:r>
      <w:r>
        <w:t>:</w:t>
      </w:r>
    </w:p>
    <w:p w:rsidR="0053576A" w:rsidRDefault="0053576A" w:rsidP="0053576A">
      <w:pPr>
        <w:pStyle w:val="ListParagraph"/>
        <w:numPr>
          <w:ilvl w:val="0"/>
          <w:numId w:val="17"/>
        </w:numPr>
      </w:pPr>
      <w:r>
        <w:t>A grid that the player never sees, that records whether an element contains a battleship or empty sea.</w:t>
      </w:r>
    </w:p>
    <w:p w:rsidR="0053576A" w:rsidRDefault="0053576A" w:rsidP="0053576A">
      <w:pPr>
        <w:pStyle w:val="ListParagraph"/>
        <w:numPr>
          <w:ilvl w:val="0"/>
          <w:numId w:val="17"/>
        </w:numPr>
      </w:pPr>
      <w:r>
        <w:t>A grid that the player records their guesses on and, having made a guess, whether the guess hit a battleship or empty sea.</w:t>
      </w:r>
    </w:p>
    <w:p w:rsidR="0053576A" w:rsidRDefault="0053576A" w:rsidP="0053576A">
      <w:r>
        <w:t>Because we can control what the player sees, we can model this in Python using a single grid.</w:t>
      </w:r>
    </w:p>
    <w:p w:rsidR="0053576A" w:rsidRDefault="0053576A" w:rsidP="0053576A">
      <w:r>
        <w:lastRenderedPageBreak/>
        <w:t>Consider the different “states” that a single grid element can be in:</w:t>
      </w:r>
    </w:p>
    <w:p w:rsidR="0053576A" w:rsidRDefault="0053576A" w:rsidP="0053576A">
      <w:pPr>
        <w:pStyle w:val="ListParagraph"/>
        <w:numPr>
          <w:ilvl w:val="0"/>
          <w:numId w:val="16"/>
        </w:numPr>
      </w:pPr>
      <w:r>
        <w:t xml:space="preserve">The player </w:t>
      </w:r>
      <w:r w:rsidRPr="007F6FB3">
        <w:rPr>
          <w:b/>
        </w:rPr>
        <w:t>hasn’t</w:t>
      </w:r>
      <w:r>
        <w:t xml:space="preserve"> guessed the element and it </w:t>
      </w:r>
      <w:r w:rsidR="0099353C">
        <w:rPr>
          <w:b/>
        </w:rPr>
        <w:t xml:space="preserve">doesn’t </w:t>
      </w:r>
      <w:r>
        <w:t>contain a Battleship.</w:t>
      </w:r>
    </w:p>
    <w:p w:rsidR="0053576A" w:rsidRDefault="0053576A" w:rsidP="0053576A">
      <w:pPr>
        <w:pStyle w:val="ListParagraph"/>
        <w:numPr>
          <w:ilvl w:val="0"/>
          <w:numId w:val="16"/>
        </w:numPr>
      </w:pPr>
      <w:r>
        <w:t xml:space="preserve">The player </w:t>
      </w:r>
      <w:r w:rsidRPr="007F6FB3">
        <w:rPr>
          <w:b/>
        </w:rPr>
        <w:t>hasn’t</w:t>
      </w:r>
      <w:r>
        <w:t xml:space="preserve"> guessed the element and it </w:t>
      </w:r>
      <w:r w:rsidR="0099353C">
        <w:rPr>
          <w:b/>
        </w:rPr>
        <w:t>does</w:t>
      </w:r>
      <w:r>
        <w:t xml:space="preserve"> contain a Battleship.</w:t>
      </w:r>
    </w:p>
    <w:p w:rsidR="0053576A" w:rsidRDefault="0053576A" w:rsidP="0053576A">
      <w:pPr>
        <w:pStyle w:val="ListParagraph"/>
        <w:numPr>
          <w:ilvl w:val="0"/>
          <w:numId w:val="16"/>
        </w:numPr>
      </w:pPr>
      <w:r>
        <w:t xml:space="preserve">The player </w:t>
      </w:r>
      <w:r w:rsidRPr="007F6FB3">
        <w:rPr>
          <w:b/>
        </w:rPr>
        <w:t>has</w:t>
      </w:r>
      <w:r>
        <w:t xml:space="preserve"> guessed the element and it </w:t>
      </w:r>
      <w:r w:rsidRPr="007F6FB3">
        <w:rPr>
          <w:b/>
        </w:rPr>
        <w:t>does</w:t>
      </w:r>
      <w:r w:rsidR="0099353C">
        <w:rPr>
          <w:b/>
        </w:rPr>
        <w:t>n’t</w:t>
      </w:r>
      <w:r>
        <w:t xml:space="preserve"> contain a Battleship.</w:t>
      </w:r>
    </w:p>
    <w:p w:rsidR="007F6FB3" w:rsidRDefault="0053576A" w:rsidP="007F6FB3">
      <w:pPr>
        <w:pStyle w:val="ListParagraph"/>
        <w:numPr>
          <w:ilvl w:val="0"/>
          <w:numId w:val="16"/>
        </w:numPr>
      </w:pPr>
      <w:r>
        <w:t xml:space="preserve">The player </w:t>
      </w:r>
      <w:r w:rsidRPr="007F6FB3">
        <w:rPr>
          <w:b/>
        </w:rPr>
        <w:t>has</w:t>
      </w:r>
      <w:r>
        <w:t xml:space="preserve"> guessed the element and it </w:t>
      </w:r>
      <w:r w:rsidR="0099353C">
        <w:rPr>
          <w:b/>
        </w:rPr>
        <w:t>does</w:t>
      </w:r>
      <w:r>
        <w:t xml:space="preserve"> contain a Battleship.</w:t>
      </w:r>
    </w:p>
    <w:p w:rsidR="0099353C" w:rsidRDefault="0099353C" w:rsidP="0099353C">
      <w:r>
        <w:t>We can use different numbers to record the state of the grid:</w:t>
      </w:r>
    </w:p>
    <w:tbl>
      <w:tblPr>
        <w:tblStyle w:val="GridTable5Dark-Accent1"/>
        <w:tblW w:w="0" w:type="auto"/>
        <w:tblLook w:val="0420" w:firstRow="1" w:lastRow="0" w:firstColumn="0" w:lastColumn="0" w:noHBand="0" w:noVBand="1"/>
      </w:tblPr>
      <w:tblGrid>
        <w:gridCol w:w="692"/>
        <w:gridCol w:w="1477"/>
        <w:gridCol w:w="2093"/>
      </w:tblGrid>
      <w:tr w:rsidR="0099353C" w:rsidTr="0099353C">
        <w:trPr>
          <w:cnfStyle w:val="100000000000" w:firstRow="1" w:lastRow="0" w:firstColumn="0" w:lastColumn="0" w:oddVBand="0" w:evenVBand="0" w:oddHBand="0" w:evenHBand="0" w:firstRowFirstColumn="0" w:firstRowLastColumn="0" w:lastRowFirstColumn="0" w:lastRowLastColumn="0"/>
        </w:trPr>
        <w:tc>
          <w:tcPr>
            <w:tcW w:w="0" w:type="auto"/>
          </w:tcPr>
          <w:p w:rsidR="0099353C" w:rsidRDefault="0099353C" w:rsidP="0099353C">
            <w:r>
              <w:t>State</w:t>
            </w:r>
          </w:p>
        </w:tc>
        <w:tc>
          <w:tcPr>
            <w:tcW w:w="0" w:type="auto"/>
          </w:tcPr>
          <w:p w:rsidR="0099353C" w:rsidRDefault="0099353C" w:rsidP="0099353C">
            <w:r>
              <w:t>Has Guessed?</w:t>
            </w:r>
          </w:p>
        </w:tc>
        <w:tc>
          <w:tcPr>
            <w:tcW w:w="0" w:type="auto"/>
          </w:tcPr>
          <w:p w:rsidR="0099353C" w:rsidRDefault="0099353C" w:rsidP="0099353C">
            <w:r>
              <w:t>Contains Battleship?</w:t>
            </w:r>
          </w:p>
        </w:tc>
      </w:tr>
      <w:tr w:rsidR="0099353C" w:rsidTr="0099353C">
        <w:trPr>
          <w:cnfStyle w:val="000000100000" w:firstRow="0" w:lastRow="0" w:firstColumn="0" w:lastColumn="0" w:oddVBand="0" w:evenVBand="0" w:oddHBand="1" w:evenHBand="0" w:firstRowFirstColumn="0" w:firstRowLastColumn="0" w:lastRowFirstColumn="0" w:lastRowLastColumn="0"/>
        </w:trPr>
        <w:tc>
          <w:tcPr>
            <w:tcW w:w="0" w:type="auto"/>
          </w:tcPr>
          <w:p w:rsidR="0099353C" w:rsidRDefault="0099353C" w:rsidP="0099353C">
            <w:r>
              <w:t>0</w:t>
            </w:r>
          </w:p>
        </w:tc>
        <w:tc>
          <w:tcPr>
            <w:tcW w:w="0" w:type="auto"/>
          </w:tcPr>
          <w:p w:rsidR="0099353C" w:rsidRDefault="0099353C" w:rsidP="0099353C">
            <w:r>
              <w:t>N</w:t>
            </w:r>
          </w:p>
        </w:tc>
        <w:tc>
          <w:tcPr>
            <w:tcW w:w="0" w:type="auto"/>
          </w:tcPr>
          <w:p w:rsidR="0099353C" w:rsidRDefault="0099353C" w:rsidP="0099353C">
            <w:r>
              <w:t>N</w:t>
            </w:r>
          </w:p>
        </w:tc>
      </w:tr>
      <w:tr w:rsidR="0099353C" w:rsidTr="0099353C">
        <w:tc>
          <w:tcPr>
            <w:tcW w:w="0" w:type="auto"/>
          </w:tcPr>
          <w:p w:rsidR="0099353C" w:rsidRDefault="0099353C" w:rsidP="0099353C">
            <w:r>
              <w:t>1</w:t>
            </w:r>
          </w:p>
        </w:tc>
        <w:tc>
          <w:tcPr>
            <w:tcW w:w="0" w:type="auto"/>
          </w:tcPr>
          <w:p w:rsidR="0099353C" w:rsidRDefault="0099353C" w:rsidP="0099353C">
            <w:r>
              <w:t>N</w:t>
            </w:r>
          </w:p>
        </w:tc>
        <w:tc>
          <w:tcPr>
            <w:tcW w:w="0" w:type="auto"/>
          </w:tcPr>
          <w:p w:rsidR="0099353C" w:rsidRDefault="0099353C" w:rsidP="0099353C">
            <w:r>
              <w:t>Y</w:t>
            </w:r>
          </w:p>
        </w:tc>
      </w:tr>
      <w:tr w:rsidR="0099353C" w:rsidTr="0099353C">
        <w:trPr>
          <w:cnfStyle w:val="000000100000" w:firstRow="0" w:lastRow="0" w:firstColumn="0" w:lastColumn="0" w:oddVBand="0" w:evenVBand="0" w:oddHBand="1" w:evenHBand="0" w:firstRowFirstColumn="0" w:firstRowLastColumn="0" w:lastRowFirstColumn="0" w:lastRowLastColumn="0"/>
        </w:trPr>
        <w:tc>
          <w:tcPr>
            <w:tcW w:w="0" w:type="auto"/>
          </w:tcPr>
          <w:p w:rsidR="0099353C" w:rsidRDefault="0099353C" w:rsidP="0099353C">
            <w:r>
              <w:t>2</w:t>
            </w:r>
          </w:p>
        </w:tc>
        <w:tc>
          <w:tcPr>
            <w:tcW w:w="0" w:type="auto"/>
          </w:tcPr>
          <w:p w:rsidR="0099353C" w:rsidRDefault="0099353C" w:rsidP="0099353C">
            <w:r>
              <w:t>Y</w:t>
            </w:r>
          </w:p>
        </w:tc>
        <w:tc>
          <w:tcPr>
            <w:tcW w:w="0" w:type="auto"/>
          </w:tcPr>
          <w:p w:rsidR="0099353C" w:rsidRDefault="0099353C" w:rsidP="0099353C">
            <w:r>
              <w:t>N</w:t>
            </w:r>
          </w:p>
        </w:tc>
      </w:tr>
      <w:tr w:rsidR="0099353C" w:rsidTr="0099353C">
        <w:tc>
          <w:tcPr>
            <w:tcW w:w="0" w:type="auto"/>
          </w:tcPr>
          <w:p w:rsidR="0099353C" w:rsidRDefault="0099353C" w:rsidP="0099353C">
            <w:r>
              <w:t>3</w:t>
            </w:r>
          </w:p>
        </w:tc>
        <w:tc>
          <w:tcPr>
            <w:tcW w:w="0" w:type="auto"/>
          </w:tcPr>
          <w:p w:rsidR="0099353C" w:rsidRDefault="0099353C" w:rsidP="0099353C">
            <w:r>
              <w:t>Y</w:t>
            </w:r>
          </w:p>
        </w:tc>
        <w:tc>
          <w:tcPr>
            <w:tcW w:w="0" w:type="auto"/>
          </w:tcPr>
          <w:p w:rsidR="0099353C" w:rsidRDefault="0099353C" w:rsidP="0099353C">
            <w:r>
              <w:t>Y</w:t>
            </w:r>
          </w:p>
        </w:tc>
      </w:tr>
    </w:tbl>
    <w:p w:rsidR="0053576A" w:rsidRDefault="0099353C" w:rsidP="0053576A">
      <w:r>
        <w:t>To keep things really simple, let’s just play on a 4 by 4 grid.  You can change this later, but this is good for development and testing because there’s only 16 elements to think about.</w:t>
      </w:r>
    </w:p>
    <w:p w:rsidR="0099353C" w:rsidRDefault="0099353C" w:rsidP="0099353C">
      <w:r>
        <w:t>Task list:</w:t>
      </w:r>
    </w:p>
    <w:p w:rsidR="0099353C" w:rsidRDefault="0099353C" w:rsidP="0099353C">
      <w:pPr>
        <w:pStyle w:val="ListParagraph"/>
        <w:numPr>
          <w:ilvl w:val="0"/>
          <w:numId w:val="19"/>
        </w:numPr>
      </w:pPr>
      <w:r>
        <w:t xml:space="preserve">Create a </w:t>
      </w:r>
      <w:r w:rsidR="00341506">
        <w:t>grid, 4 by 4</w:t>
      </w:r>
      <w:r>
        <w:t>.</w:t>
      </w:r>
    </w:p>
    <w:p w:rsidR="0099353C" w:rsidRDefault="00341506" w:rsidP="0099353C">
      <w:pPr>
        <w:pStyle w:val="ListParagraph"/>
        <w:numPr>
          <w:ilvl w:val="0"/>
          <w:numId w:val="19"/>
        </w:numPr>
      </w:pPr>
      <w:r>
        <w:t>Set a value for each element</w:t>
      </w:r>
      <w:r w:rsidR="0099353C">
        <w:t xml:space="preserve">.  No guesses have been made yet, </w:t>
      </w:r>
      <w:r>
        <w:t xml:space="preserve">so set each element to either the number </w:t>
      </w:r>
      <w:r w:rsidR="0099353C">
        <w:t>0 (</w:t>
      </w:r>
      <w:r>
        <w:t xml:space="preserve">for </w:t>
      </w:r>
      <w:r w:rsidR="0099353C">
        <w:t xml:space="preserve">no Battleship), or </w:t>
      </w:r>
      <w:r>
        <w:t xml:space="preserve">the number </w:t>
      </w:r>
      <w:r w:rsidR="0099353C">
        <w:t>1 (</w:t>
      </w:r>
      <w:r>
        <w:t xml:space="preserve">for </w:t>
      </w:r>
      <w:r w:rsidR="0099353C">
        <w:t>a Battleship).</w:t>
      </w:r>
    </w:p>
    <w:p w:rsidR="0099353C" w:rsidRDefault="0099353C" w:rsidP="0099353C">
      <w:pPr>
        <w:pStyle w:val="ListParagraph"/>
        <w:numPr>
          <w:ilvl w:val="0"/>
          <w:numId w:val="19"/>
        </w:numPr>
      </w:pPr>
      <w:r>
        <w:t xml:space="preserve">Use a </w:t>
      </w:r>
      <w:r w:rsidRPr="0099353C">
        <w:rPr>
          <w:rStyle w:val="Keyboard"/>
        </w:rPr>
        <w:t>for</w:t>
      </w:r>
      <w:r w:rsidR="00F73015">
        <w:t xml:space="preserve"> loop to print out the grid, one row on each line.</w:t>
      </w:r>
    </w:p>
    <w:p w:rsidR="00582699" w:rsidRDefault="00D61DBA" w:rsidP="00582699">
      <w:pPr>
        <w:pStyle w:val="Heading1"/>
      </w:pPr>
      <w:r>
        <w:t>Task</w:t>
      </w:r>
      <w:r w:rsidR="00BB4453">
        <w:t xml:space="preserve"> 2</w:t>
      </w:r>
      <w:r>
        <w:t>: Implement the Main Game Loop</w:t>
      </w:r>
    </w:p>
    <w:p w:rsidR="00D61DBA" w:rsidRDefault="00D61DBA" w:rsidP="00D61DBA">
      <w:r>
        <w:t>The main game loop will</w:t>
      </w:r>
      <w:r w:rsidR="0067663F">
        <w:t>:</w:t>
      </w:r>
    </w:p>
    <w:p w:rsidR="00D61DBA" w:rsidRDefault="00D61DBA" w:rsidP="00D61DBA">
      <w:pPr>
        <w:pStyle w:val="ListParagraph"/>
        <w:numPr>
          <w:ilvl w:val="0"/>
          <w:numId w:val="21"/>
        </w:numPr>
      </w:pPr>
      <w:r>
        <w:t>Read some co-ordinates from the user.</w:t>
      </w:r>
    </w:p>
    <w:p w:rsidR="00D61DBA" w:rsidRDefault="00D61DBA" w:rsidP="00D61DBA">
      <w:pPr>
        <w:pStyle w:val="ListParagraph"/>
        <w:numPr>
          <w:ilvl w:val="0"/>
          <w:numId w:val="21"/>
        </w:numPr>
      </w:pPr>
      <w:r>
        <w:t xml:space="preserve">Change the state of the </w:t>
      </w:r>
      <w:r w:rsidR="00A75727">
        <w:t>board and tell the user whether they hit a battleship</w:t>
      </w:r>
    </w:p>
    <w:p w:rsidR="00D61DBA" w:rsidRDefault="00D61DBA" w:rsidP="00D61DBA">
      <w:pPr>
        <w:pStyle w:val="ListParagraph"/>
        <w:numPr>
          <w:ilvl w:val="0"/>
          <w:numId w:val="21"/>
        </w:numPr>
      </w:pPr>
      <w:r>
        <w:t>Print the board.</w:t>
      </w:r>
    </w:p>
    <w:p w:rsidR="00D61DBA" w:rsidRDefault="00D61DBA" w:rsidP="00D61DBA">
      <w:pPr>
        <w:pStyle w:val="ListParagraph"/>
        <w:numPr>
          <w:ilvl w:val="0"/>
          <w:numId w:val="21"/>
        </w:numPr>
      </w:pPr>
      <w:r>
        <w:t xml:space="preserve">Work out if the player has won (guessed the location of all the Battleships) </w:t>
      </w:r>
      <w:r w:rsidR="00B743CC">
        <w:t>or lost and terminate if so.</w:t>
      </w:r>
    </w:p>
    <w:p w:rsidR="00035630" w:rsidRDefault="00035630" w:rsidP="00035630">
      <w:r>
        <w:t>The next sub-tasks break this down in simple steps.</w:t>
      </w:r>
    </w:p>
    <w:p w:rsidR="00D61DBA" w:rsidRDefault="00035630" w:rsidP="0067663F">
      <w:pPr>
        <w:pStyle w:val="Heading2"/>
      </w:pPr>
      <w:r>
        <w:t>Task 2</w:t>
      </w:r>
      <w:r w:rsidR="0067663F">
        <w:t>.1: Read some co-ordinates from the user.</w:t>
      </w:r>
    </w:p>
    <w:p w:rsidR="0067663F" w:rsidRDefault="0067663F" w:rsidP="0067663F">
      <w:r>
        <w:t>You’</w:t>
      </w:r>
      <w:r w:rsidR="00A75727">
        <w:t xml:space="preserve">ll need to get a row and column from the user.  You can use the </w:t>
      </w:r>
      <w:r w:rsidR="00A75727" w:rsidRPr="00035630">
        <w:rPr>
          <w:rStyle w:val="Keyboard"/>
        </w:rPr>
        <w:t>input</w:t>
      </w:r>
      <w:r w:rsidR="00A75727">
        <w:t xml:space="preserve"> function to do this.</w:t>
      </w:r>
    </w:p>
    <w:p w:rsidR="0075682D" w:rsidRDefault="00A75727" w:rsidP="0067663F">
      <w:r>
        <w:t xml:space="preserve">See if you can capture both the x and y co-ordinate in one single </w:t>
      </w:r>
      <w:r w:rsidR="00035630">
        <w:t xml:space="preserve">call to </w:t>
      </w:r>
      <w:r w:rsidR="00035630" w:rsidRPr="00035630">
        <w:rPr>
          <w:rStyle w:val="Keyboard"/>
        </w:rPr>
        <w:t>input</w:t>
      </w:r>
      <w:r w:rsidR="00035630">
        <w:t xml:space="preserve"> and parse them out.</w:t>
      </w:r>
      <w:r>
        <w:t xml:space="preserve">  Look up the </w:t>
      </w:r>
      <w:r w:rsidR="00035630">
        <w:t xml:space="preserve">Python </w:t>
      </w:r>
      <w:r w:rsidRPr="00A75727">
        <w:rPr>
          <w:rStyle w:val="Keyboard"/>
        </w:rPr>
        <w:t>split</w:t>
      </w:r>
      <w:r>
        <w:t xml:space="preserve"> </w:t>
      </w:r>
      <w:r w:rsidR="00035630">
        <w:t xml:space="preserve">on a string </w:t>
      </w:r>
      <w:r>
        <w:t>function to do this.</w:t>
      </w:r>
    </w:p>
    <w:p w:rsidR="00A75727" w:rsidRDefault="00517ED7" w:rsidP="00A75727">
      <w:pPr>
        <w:pStyle w:val="Heading2"/>
      </w:pPr>
      <w:r>
        <w:t>Task 2</w:t>
      </w:r>
      <w:r w:rsidR="00A75727">
        <w:t>.2: Change the state of the board and tell the user whether they hit</w:t>
      </w:r>
      <w:r w:rsidR="00866255">
        <w:t xml:space="preserve"> a Battleship</w:t>
      </w:r>
    </w:p>
    <w:p w:rsidR="00866255" w:rsidRDefault="00C4097F" w:rsidP="002816C0">
      <w:pPr>
        <w:pStyle w:val="ListParagraph"/>
        <w:numPr>
          <w:ilvl w:val="0"/>
          <w:numId w:val="23"/>
        </w:numPr>
      </w:pPr>
      <w:r>
        <w:t xml:space="preserve">IF </w:t>
      </w:r>
      <w:r w:rsidR="00866255">
        <w:t>guessed</w:t>
      </w:r>
      <w:r>
        <w:t xml:space="preserve"> this co-ordinate before</w:t>
      </w:r>
      <w:r w:rsidR="00866255">
        <w:t>, print a message</w:t>
      </w:r>
      <w:r>
        <w:t xml:space="preserve"> saying that the user has already guessed that co-ordinate, ELSE</w:t>
      </w:r>
    </w:p>
    <w:p w:rsidR="00C4097F" w:rsidRDefault="00C4097F" w:rsidP="002816C0">
      <w:pPr>
        <w:pStyle w:val="ListParagraph"/>
        <w:numPr>
          <w:ilvl w:val="0"/>
          <w:numId w:val="23"/>
        </w:numPr>
      </w:pPr>
      <w:r>
        <w:lastRenderedPageBreak/>
        <w:t xml:space="preserve">IF </w:t>
      </w:r>
      <w:r w:rsidR="00866255">
        <w:t>not guessed</w:t>
      </w:r>
      <w:r>
        <w:t xml:space="preserve"> before:</w:t>
      </w:r>
    </w:p>
    <w:p w:rsidR="00C4097F" w:rsidRDefault="00C4097F" w:rsidP="002816C0">
      <w:pPr>
        <w:pStyle w:val="ListParagraph"/>
        <w:numPr>
          <w:ilvl w:val="1"/>
          <w:numId w:val="23"/>
        </w:numPr>
      </w:pPr>
      <w:r>
        <w:t>Tell the user whether they hit a Battleship or not.</w:t>
      </w:r>
    </w:p>
    <w:p w:rsidR="00866255" w:rsidRDefault="00C4097F" w:rsidP="002816C0">
      <w:pPr>
        <w:pStyle w:val="ListParagraph"/>
        <w:numPr>
          <w:ilvl w:val="1"/>
          <w:numId w:val="23"/>
        </w:numPr>
      </w:pPr>
      <w:r>
        <w:t xml:space="preserve">Update the grid </w:t>
      </w:r>
      <w:r w:rsidR="00866255">
        <w:t>to mark it as guessed</w:t>
      </w:r>
      <w:r>
        <w:t>, making sure not to lose whether a Battleship was there or not.</w:t>
      </w:r>
    </w:p>
    <w:p w:rsidR="002816C0" w:rsidRDefault="002816C0" w:rsidP="002816C0">
      <w:pPr>
        <w:pStyle w:val="ListParagraph"/>
        <w:numPr>
          <w:ilvl w:val="1"/>
          <w:numId w:val="23"/>
        </w:numPr>
      </w:pPr>
      <w:r>
        <w:t>Decrement (subtract 1) from the number of guesses remaining.</w:t>
      </w:r>
    </w:p>
    <w:p w:rsidR="00F85612" w:rsidRDefault="007E053D" w:rsidP="00DA7AD8">
      <w:pPr>
        <w:pStyle w:val="Heading1"/>
      </w:pPr>
      <w:r>
        <w:t>Task 3</w:t>
      </w:r>
      <w:r w:rsidR="00F85612">
        <w:t>: Print the board</w:t>
      </w:r>
    </w:p>
    <w:p w:rsidR="00F85612" w:rsidRPr="00F85612" w:rsidRDefault="00F85612" w:rsidP="00F85612">
      <w:r>
        <w:t xml:space="preserve">Print out the board by taking the </w:t>
      </w:r>
      <w:r w:rsidRPr="00866255">
        <w:rPr>
          <w:rStyle w:val="Keyboard"/>
        </w:rPr>
        <w:t>for</w:t>
      </w:r>
      <w:r>
        <w:t xml:space="preserve"> loop that printed the board and put it in to a function, then call it from here.</w:t>
      </w:r>
    </w:p>
    <w:p w:rsidR="00DA7AD8" w:rsidRDefault="00DA7AD8" w:rsidP="00DA7AD8">
      <w:pPr>
        <w:pStyle w:val="Heading1"/>
      </w:pPr>
      <w:r>
        <w:t xml:space="preserve">Task 4: </w:t>
      </w:r>
      <w:r w:rsidR="00B743CC">
        <w:t xml:space="preserve"> Work out if the player has won or lost</w:t>
      </w:r>
    </w:p>
    <w:p w:rsidR="00DA7AD8" w:rsidRDefault="00DA7AD8" w:rsidP="0078517C">
      <w:r>
        <w:t xml:space="preserve">Scan the board to see if there’s any </w:t>
      </w:r>
      <w:r w:rsidR="00CF330D">
        <w:t xml:space="preserve">remaining </w:t>
      </w:r>
      <w:r>
        <w:t xml:space="preserve">Battleships </w:t>
      </w:r>
      <w:r w:rsidR="00CF330D">
        <w:t xml:space="preserve">that </w:t>
      </w:r>
      <w:r w:rsidR="00E06CEE">
        <w:t>t</w:t>
      </w:r>
      <w:r w:rsidR="00CF330D">
        <w:t>he player hasn’t hit</w:t>
      </w:r>
      <w:r>
        <w:t>.  If not, then finish the game.</w:t>
      </w:r>
    </w:p>
    <w:p w:rsidR="00DA7AD8" w:rsidRDefault="00DA7AD8" w:rsidP="00DA7AD8">
      <w:r>
        <w:t>To scan the board, iterate over every element in the grid, looking for a cell that contains a Battleship but hasn’t been hit.</w:t>
      </w:r>
    </w:p>
    <w:p w:rsidR="00DA7AD8" w:rsidRPr="00DA7AD8" w:rsidRDefault="0075682D" w:rsidP="00DA7AD8">
      <w:r>
        <w:t>If the number of remaining guesses is now 0, then finish the game and tell the user that they have lost.</w:t>
      </w:r>
    </w:p>
    <w:sectPr w:rsidR="00DA7AD8" w:rsidRPr="00DA7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Calibri Light">
    <w:panose1 w:val="020F0302020204030204"/>
    <w:charset w:val="00"/>
    <w:family w:val="swiss"/>
    <w:pitch w:val="variable"/>
    <w:sig w:usb0="E0000AFF" w:usb1="4000247B" w:usb2="00000001" w:usb3="00000000" w:csb0="000001B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83B7B"/>
    <w:multiLevelType w:val="hybridMultilevel"/>
    <w:tmpl w:val="D4CE9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E8377A"/>
    <w:multiLevelType w:val="hybridMultilevel"/>
    <w:tmpl w:val="6AD4D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510095"/>
    <w:multiLevelType w:val="hybridMultilevel"/>
    <w:tmpl w:val="41526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DF006B"/>
    <w:multiLevelType w:val="hybridMultilevel"/>
    <w:tmpl w:val="DAF6B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F950E8"/>
    <w:multiLevelType w:val="hybridMultilevel"/>
    <w:tmpl w:val="5B30B7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5E0218"/>
    <w:multiLevelType w:val="hybridMultilevel"/>
    <w:tmpl w:val="6F2C6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454C75"/>
    <w:multiLevelType w:val="hybridMultilevel"/>
    <w:tmpl w:val="3BC2E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0A2C39"/>
    <w:multiLevelType w:val="hybridMultilevel"/>
    <w:tmpl w:val="206AF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C8048E"/>
    <w:multiLevelType w:val="hybridMultilevel"/>
    <w:tmpl w:val="FFBC8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B22C2B"/>
    <w:multiLevelType w:val="hybridMultilevel"/>
    <w:tmpl w:val="42123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F33AED"/>
    <w:multiLevelType w:val="hybridMultilevel"/>
    <w:tmpl w:val="E7D8D3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E00382"/>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742BD3"/>
    <w:multiLevelType w:val="hybridMultilevel"/>
    <w:tmpl w:val="7B32B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9109A7"/>
    <w:multiLevelType w:val="hybridMultilevel"/>
    <w:tmpl w:val="91004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9E6263"/>
    <w:multiLevelType w:val="hybridMultilevel"/>
    <w:tmpl w:val="4D32D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C078C8"/>
    <w:multiLevelType w:val="hybridMultilevel"/>
    <w:tmpl w:val="BA944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434439"/>
    <w:multiLevelType w:val="hybridMultilevel"/>
    <w:tmpl w:val="3E5EF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90456F"/>
    <w:multiLevelType w:val="hybridMultilevel"/>
    <w:tmpl w:val="C78E0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565ED1"/>
    <w:multiLevelType w:val="hybridMultilevel"/>
    <w:tmpl w:val="7D602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EC3D5D"/>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833118"/>
    <w:multiLevelType w:val="hybridMultilevel"/>
    <w:tmpl w:val="11ECC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A11FC7"/>
    <w:multiLevelType w:val="hybridMultilevel"/>
    <w:tmpl w:val="93B28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2822DB"/>
    <w:multiLevelType w:val="hybridMultilevel"/>
    <w:tmpl w:val="07D83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866358"/>
    <w:multiLevelType w:val="hybridMultilevel"/>
    <w:tmpl w:val="C178B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FB411F"/>
    <w:multiLevelType w:val="hybridMultilevel"/>
    <w:tmpl w:val="4880C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C64735"/>
    <w:multiLevelType w:val="hybridMultilevel"/>
    <w:tmpl w:val="FA123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A12147"/>
    <w:multiLevelType w:val="hybridMultilevel"/>
    <w:tmpl w:val="0664A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6E1DB0"/>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5"/>
  </w:num>
  <w:num w:numId="3">
    <w:abstractNumId w:val="4"/>
  </w:num>
  <w:num w:numId="4">
    <w:abstractNumId w:val="13"/>
  </w:num>
  <w:num w:numId="5">
    <w:abstractNumId w:val="22"/>
  </w:num>
  <w:num w:numId="6">
    <w:abstractNumId w:val="20"/>
  </w:num>
  <w:num w:numId="7">
    <w:abstractNumId w:val="9"/>
  </w:num>
  <w:num w:numId="8">
    <w:abstractNumId w:val="3"/>
  </w:num>
  <w:num w:numId="9">
    <w:abstractNumId w:val="7"/>
  </w:num>
  <w:num w:numId="10">
    <w:abstractNumId w:val="8"/>
  </w:num>
  <w:num w:numId="11">
    <w:abstractNumId w:val="16"/>
  </w:num>
  <w:num w:numId="12">
    <w:abstractNumId w:val="6"/>
  </w:num>
  <w:num w:numId="13">
    <w:abstractNumId w:val="14"/>
  </w:num>
  <w:num w:numId="14">
    <w:abstractNumId w:val="15"/>
  </w:num>
  <w:num w:numId="15">
    <w:abstractNumId w:val="12"/>
  </w:num>
  <w:num w:numId="16">
    <w:abstractNumId w:val="0"/>
  </w:num>
  <w:num w:numId="17">
    <w:abstractNumId w:val="5"/>
  </w:num>
  <w:num w:numId="18">
    <w:abstractNumId w:val="24"/>
  </w:num>
  <w:num w:numId="19">
    <w:abstractNumId w:val="23"/>
  </w:num>
  <w:num w:numId="20">
    <w:abstractNumId w:val="18"/>
  </w:num>
  <w:num w:numId="21">
    <w:abstractNumId w:val="1"/>
  </w:num>
  <w:num w:numId="22">
    <w:abstractNumId w:val="2"/>
  </w:num>
  <w:num w:numId="23">
    <w:abstractNumId w:val="11"/>
  </w:num>
  <w:num w:numId="24">
    <w:abstractNumId w:val="21"/>
  </w:num>
  <w:num w:numId="25">
    <w:abstractNumId w:val="27"/>
  </w:num>
  <w:num w:numId="26">
    <w:abstractNumId w:val="19"/>
  </w:num>
  <w:num w:numId="27">
    <w:abstractNumId w:val="1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12"/>
    <w:rsid w:val="000139FD"/>
    <w:rsid w:val="00030A17"/>
    <w:rsid w:val="00031283"/>
    <w:rsid w:val="00035630"/>
    <w:rsid w:val="000405FF"/>
    <w:rsid w:val="00057036"/>
    <w:rsid w:val="0006067A"/>
    <w:rsid w:val="00064DBC"/>
    <w:rsid w:val="00070C4E"/>
    <w:rsid w:val="000762F3"/>
    <w:rsid w:val="000B0359"/>
    <w:rsid w:val="000B2C27"/>
    <w:rsid w:val="000C64B2"/>
    <w:rsid w:val="000E3FBD"/>
    <w:rsid w:val="000E6C0F"/>
    <w:rsid w:val="00111D9D"/>
    <w:rsid w:val="00141F80"/>
    <w:rsid w:val="00202078"/>
    <w:rsid w:val="00244A7C"/>
    <w:rsid w:val="002816C0"/>
    <w:rsid w:val="00287352"/>
    <w:rsid w:val="002B5621"/>
    <w:rsid w:val="002E3DF8"/>
    <w:rsid w:val="002F4893"/>
    <w:rsid w:val="00341506"/>
    <w:rsid w:val="0036320E"/>
    <w:rsid w:val="00374522"/>
    <w:rsid w:val="003767C7"/>
    <w:rsid w:val="0039149B"/>
    <w:rsid w:val="00395E73"/>
    <w:rsid w:val="003A5303"/>
    <w:rsid w:val="003D12E8"/>
    <w:rsid w:val="003E5D46"/>
    <w:rsid w:val="0040502F"/>
    <w:rsid w:val="00405EBB"/>
    <w:rsid w:val="00422E08"/>
    <w:rsid w:val="004672F3"/>
    <w:rsid w:val="004708E5"/>
    <w:rsid w:val="0047444D"/>
    <w:rsid w:val="004921C6"/>
    <w:rsid w:val="00496E37"/>
    <w:rsid w:val="004E1E5F"/>
    <w:rsid w:val="00517ED7"/>
    <w:rsid w:val="0053576A"/>
    <w:rsid w:val="005723DB"/>
    <w:rsid w:val="00573AC0"/>
    <w:rsid w:val="00582699"/>
    <w:rsid w:val="00603FA6"/>
    <w:rsid w:val="006059E8"/>
    <w:rsid w:val="00633147"/>
    <w:rsid w:val="00643B24"/>
    <w:rsid w:val="00653F53"/>
    <w:rsid w:val="00654DBB"/>
    <w:rsid w:val="0067663F"/>
    <w:rsid w:val="006A576F"/>
    <w:rsid w:val="006B415E"/>
    <w:rsid w:val="006C382D"/>
    <w:rsid w:val="006D6F41"/>
    <w:rsid w:val="006E508B"/>
    <w:rsid w:val="006E5C2A"/>
    <w:rsid w:val="006F0AD1"/>
    <w:rsid w:val="0070464F"/>
    <w:rsid w:val="007067FB"/>
    <w:rsid w:val="007125AD"/>
    <w:rsid w:val="0072257F"/>
    <w:rsid w:val="00752219"/>
    <w:rsid w:val="00756231"/>
    <w:rsid w:val="0075682D"/>
    <w:rsid w:val="0078517C"/>
    <w:rsid w:val="00795450"/>
    <w:rsid w:val="007C08D7"/>
    <w:rsid w:val="007E053D"/>
    <w:rsid w:val="007E3818"/>
    <w:rsid w:val="007F6FB3"/>
    <w:rsid w:val="00823E69"/>
    <w:rsid w:val="00866255"/>
    <w:rsid w:val="008751C0"/>
    <w:rsid w:val="008766AD"/>
    <w:rsid w:val="008A0E17"/>
    <w:rsid w:val="008B471A"/>
    <w:rsid w:val="008E71D7"/>
    <w:rsid w:val="008E798F"/>
    <w:rsid w:val="008F5790"/>
    <w:rsid w:val="00913152"/>
    <w:rsid w:val="00987A16"/>
    <w:rsid w:val="00990BEA"/>
    <w:rsid w:val="0099353C"/>
    <w:rsid w:val="009B1F40"/>
    <w:rsid w:val="009C166E"/>
    <w:rsid w:val="00A02F12"/>
    <w:rsid w:val="00A33739"/>
    <w:rsid w:val="00A35F75"/>
    <w:rsid w:val="00A40487"/>
    <w:rsid w:val="00A60CFF"/>
    <w:rsid w:val="00A75727"/>
    <w:rsid w:val="00AE3EAA"/>
    <w:rsid w:val="00B074A5"/>
    <w:rsid w:val="00B218B7"/>
    <w:rsid w:val="00B227D8"/>
    <w:rsid w:val="00B31E7A"/>
    <w:rsid w:val="00B559EA"/>
    <w:rsid w:val="00B743CC"/>
    <w:rsid w:val="00B812B7"/>
    <w:rsid w:val="00B91D46"/>
    <w:rsid w:val="00BB260F"/>
    <w:rsid w:val="00BB4453"/>
    <w:rsid w:val="00BE17BE"/>
    <w:rsid w:val="00BF3DAA"/>
    <w:rsid w:val="00C4097F"/>
    <w:rsid w:val="00C616A9"/>
    <w:rsid w:val="00C661CF"/>
    <w:rsid w:val="00C66E42"/>
    <w:rsid w:val="00CA4544"/>
    <w:rsid w:val="00CB1DA6"/>
    <w:rsid w:val="00CB59FC"/>
    <w:rsid w:val="00CD00EC"/>
    <w:rsid w:val="00CF330D"/>
    <w:rsid w:val="00D24E63"/>
    <w:rsid w:val="00D372D3"/>
    <w:rsid w:val="00D44DB1"/>
    <w:rsid w:val="00D60AF5"/>
    <w:rsid w:val="00D61DBA"/>
    <w:rsid w:val="00D647EB"/>
    <w:rsid w:val="00D7597F"/>
    <w:rsid w:val="00DA553D"/>
    <w:rsid w:val="00DA7AD8"/>
    <w:rsid w:val="00DE7F6C"/>
    <w:rsid w:val="00DF1449"/>
    <w:rsid w:val="00E06CEE"/>
    <w:rsid w:val="00E170DD"/>
    <w:rsid w:val="00E33BE4"/>
    <w:rsid w:val="00E3641E"/>
    <w:rsid w:val="00E42B3F"/>
    <w:rsid w:val="00E55FF0"/>
    <w:rsid w:val="00EC5B57"/>
    <w:rsid w:val="00ED3235"/>
    <w:rsid w:val="00EF2B3D"/>
    <w:rsid w:val="00F73015"/>
    <w:rsid w:val="00F85612"/>
    <w:rsid w:val="00FB6C7F"/>
    <w:rsid w:val="00FC17E1"/>
    <w:rsid w:val="00FF6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F1DE"/>
  <w15:chartTrackingRefBased/>
  <w15:docId w15:val="{86473E0E-F7A2-4E9D-9307-F7A0AC09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5F75"/>
    <w:pPr>
      <w:spacing w:before="100" w:beforeAutospacing="1" w:after="100" w:afterAutospacing="1"/>
    </w:pPr>
  </w:style>
  <w:style w:type="paragraph" w:styleId="Heading1">
    <w:name w:val="heading 1"/>
    <w:basedOn w:val="Normal"/>
    <w:next w:val="Normal"/>
    <w:link w:val="Heading1Char"/>
    <w:uiPriority w:val="9"/>
    <w:qFormat/>
    <w:rsid w:val="000B0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2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AD"/>
    <w:rPr>
      <w:rFonts w:asciiTheme="majorHAnsi" w:eastAsiaTheme="majorEastAsia" w:hAnsiTheme="majorHAnsi" w:cstheme="majorBidi"/>
      <w:spacing w:val="-10"/>
      <w:kern w:val="28"/>
      <w:sz w:val="56"/>
      <w:szCs w:val="56"/>
    </w:rPr>
  </w:style>
  <w:style w:type="character" w:customStyle="1" w:styleId="Input">
    <w:name w:val="Input"/>
    <w:basedOn w:val="DefaultParagraphFont"/>
    <w:uiPriority w:val="1"/>
    <w:qFormat/>
    <w:rsid w:val="00070C4E"/>
    <w:rPr>
      <w:color w:val="C00000"/>
    </w:rPr>
  </w:style>
  <w:style w:type="paragraph" w:customStyle="1" w:styleId="Output">
    <w:name w:val="Output"/>
    <w:basedOn w:val="Normal"/>
    <w:link w:val="OutputChar"/>
    <w:qFormat/>
    <w:rsid w:val="00A40487"/>
    <w:pPr>
      <w:pBdr>
        <w:top w:val="single" w:sz="4" w:space="1" w:color="auto"/>
        <w:left w:val="single" w:sz="4" w:space="4" w:color="auto"/>
        <w:bottom w:val="single" w:sz="4" w:space="1" w:color="auto"/>
        <w:right w:val="single" w:sz="4" w:space="4" w:color="auto"/>
      </w:pBdr>
      <w:shd w:val="clear" w:color="auto" w:fill="E7E6E6" w:themeFill="background2"/>
      <w:spacing w:line="240" w:lineRule="auto"/>
      <w:contextualSpacing/>
    </w:pPr>
    <w:rPr>
      <w:rFonts w:ascii="Consolas" w:hAnsi="Consolas"/>
      <w:noProof/>
      <w:color w:val="1F3864" w:themeColor="accent5" w:themeShade="80"/>
    </w:rPr>
  </w:style>
  <w:style w:type="character" w:customStyle="1" w:styleId="TermDefinition">
    <w:name w:val="Term Definition"/>
    <w:basedOn w:val="DefaultParagraphFont"/>
    <w:uiPriority w:val="1"/>
    <w:qFormat/>
    <w:rsid w:val="008766AD"/>
    <w:rPr>
      <w:i/>
    </w:rPr>
  </w:style>
  <w:style w:type="character" w:customStyle="1" w:styleId="Keyboard">
    <w:name w:val="Keyboard"/>
    <w:basedOn w:val="DefaultParagraphFont"/>
    <w:uiPriority w:val="1"/>
    <w:qFormat/>
    <w:rsid w:val="00C661CF"/>
    <w:rPr>
      <w:rFonts w:ascii="Consolas" w:hAnsi="Consolas"/>
    </w:rPr>
  </w:style>
  <w:style w:type="paragraph" w:styleId="ListParagraph">
    <w:name w:val="List Paragraph"/>
    <w:basedOn w:val="Normal"/>
    <w:uiPriority w:val="34"/>
    <w:qFormat/>
    <w:rsid w:val="00B91D46"/>
    <w:pPr>
      <w:ind w:left="720"/>
      <w:contextualSpacing/>
    </w:pPr>
  </w:style>
  <w:style w:type="paragraph" w:customStyle="1" w:styleId="Highlight">
    <w:name w:val="Highlight"/>
    <w:basedOn w:val="Output"/>
    <w:next w:val="Output"/>
    <w:link w:val="HighlightChar"/>
    <w:qFormat/>
    <w:rsid w:val="00070C4E"/>
    <w:rPr>
      <w:color w:val="806000" w:themeColor="accent4" w:themeShade="80"/>
    </w:rPr>
  </w:style>
  <w:style w:type="character" w:customStyle="1" w:styleId="Heading1Char">
    <w:name w:val="Heading 1 Char"/>
    <w:basedOn w:val="DefaultParagraphFont"/>
    <w:link w:val="Heading1"/>
    <w:uiPriority w:val="9"/>
    <w:rsid w:val="000B0359"/>
    <w:rPr>
      <w:rFonts w:asciiTheme="majorHAnsi" w:eastAsiaTheme="majorEastAsia" w:hAnsiTheme="majorHAnsi" w:cstheme="majorBidi"/>
      <w:color w:val="2E74B5" w:themeColor="accent1" w:themeShade="BF"/>
      <w:sz w:val="32"/>
      <w:szCs w:val="32"/>
    </w:rPr>
  </w:style>
  <w:style w:type="character" w:customStyle="1" w:styleId="OutputChar">
    <w:name w:val="Output Char"/>
    <w:basedOn w:val="DefaultParagraphFont"/>
    <w:link w:val="Output"/>
    <w:rsid w:val="00A40487"/>
    <w:rPr>
      <w:rFonts w:ascii="Consolas" w:hAnsi="Consolas"/>
      <w:noProof/>
      <w:color w:val="1F3864" w:themeColor="accent5" w:themeShade="80"/>
      <w:shd w:val="clear" w:color="auto" w:fill="E7E6E6" w:themeFill="background2"/>
    </w:rPr>
  </w:style>
  <w:style w:type="character" w:customStyle="1" w:styleId="HighlightChar">
    <w:name w:val="Highlight Char"/>
    <w:basedOn w:val="OutputChar"/>
    <w:link w:val="Highlight"/>
    <w:rsid w:val="00070C4E"/>
    <w:rPr>
      <w:rFonts w:ascii="Consolas" w:hAnsi="Consolas"/>
      <w:noProof/>
      <w:color w:val="806000" w:themeColor="accent4" w:themeShade="80"/>
      <w:shd w:val="clear" w:color="auto" w:fill="E7E6E6" w:themeFill="background2"/>
    </w:rPr>
  </w:style>
  <w:style w:type="character" w:customStyle="1" w:styleId="Heading2Char">
    <w:name w:val="Heading 2 Char"/>
    <w:basedOn w:val="DefaultParagraphFont"/>
    <w:link w:val="Heading2"/>
    <w:uiPriority w:val="9"/>
    <w:rsid w:val="00A02F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02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935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ubtitle">
    <w:name w:val="Subtitle"/>
    <w:basedOn w:val="Normal"/>
    <w:next w:val="Normal"/>
    <w:link w:val="SubtitleChar"/>
    <w:uiPriority w:val="11"/>
    <w:qFormat/>
    <w:rsid w:val="009C166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66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Documents\Custom%20Office%20Templates\Exercise%20Guess%20The%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Exercise Guess The Number.dotx</Template>
  <TotalTime>937</TotalTime>
  <Pages>5</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Brodie</dc:creator>
  <cp:keywords/>
  <dc:description/>
  <cp:lastModifiedBy>Andy Brodie</cp:lastModifiedBy>
  <cp:revision>55</cp:revision>
  <dcterms:created xsi:type="dcterms:W3CDTF">2016-04-24T15:12:00Z</dcterms:created>
  <dcterms:modified xsi:type="dcterms:W3CDTF">2016-05-09T12:45:00Z</dcterms:modified>
</cp:coreProperties>
</file>